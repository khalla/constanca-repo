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77D7635D" w14:textId="77777777" w:rsidTr="00BF5C17">
        <w:tc>
          <w:tcPr>
            <w:tcW w:w="5395" w:type="dxa"/>
          </w:tcPr>
          <w:p w14:paraId="250956F5" w14:textId="77777777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7259BDE8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4AE3D385" w14:textId="77777777" w:rsidTr="00BF5C17">
        <w:trPr>
          <w:trHeight w:val="2719"/>
        </w:trPr>
        <w:tc>
          <w:tcPr>
            <w:tcW w:w="5395" w:type="dxa"/>
          </w:tcPr>
          <w:p w14:paraId="1D0BF12E" w14:textId="16661CD6" w:rsidR="00A81248" w:rsidRPr="00034B24" w:rsidRDefault="004E36CA" w:rsidP="00C66528">
            <w:pPr>
              <w:pStyle w:val="Ttulo1"/>
            </w:pPr>
            <w:bookmarkStart w:id="0" w:name="_Toc194680525"/>
            <w:proofErr w:type="spellStart"/>
            <w:r>
              <w:t>Projecto</w:t>
            </w:r>
            <w:proofErr w:type="spellEnd"/>
            <w:r>
              <w:t xml:space="preserve"> de Simulação</w:t>
            </w:r>
            <w:bookmarkEnd w:id="0"/>
          </w:p>
        </w:tc>
        <w:tc>
          <w:tcPr>
            <w:tcW w:w="5395" w:type="dxa"/>
          </w:tcPr>
          <w:p w14:paraId="6E303811" w14:textId="77777777" w:rsidR="00A81248" w:rsidRPr="00034B24" w:rsidRDefault="00A81248"/>
        </w:tc>
      </w:tr>
      <w:tr w:rsidR="00A81248" w:rsidRPr="00034B24" w14:paraId="1579CFA8" w14:textId="77777777" w:rsidTr="00BF5C17">
        <w:trPr>
          <w:trHeight w:val="8059"/>
        </w:trPr>
        <w:tc>
          <w:tcPr>
            <w:tcW w:w="5395" w:type="dxa"/>
          </w:tcPr>
          <w:p w14:paraId="21366C29" w14:textId="77777777" w:rsidR="00A81248" w:rsidRPr="00034B24" w:rsidRDefault="00A81248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64CCD23" wp14:editId="1B66643A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D7D24" id="Grupo 1" o:spid="_x0000_s1026" alt="&quot;&quot;" style="position:absolute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3FE02860" w14:textId="77777777" w:rsidR="00A81248" w:rsidRPr="00034B24" w:rsidRDefault="00A81248"/>
        </w:tc>
      </w:tr>
      <w:tr w:rsidR="00A81248" w:rsidRPr="00034B24" w14:paraId="09013CD9" w14:textId="77777777" w:rsidTr="00BF5C17">
        <w:trPr>
          <w:trHeight w:val="1299"/>
        </w:trPr>
        <w:tc>
          <w:tcPr>
            <w:tcW w:w="5395" w:type="dxa"/>
          </w:tcPr>
          <w:p w14:paraId="7D201F44" w14:textId="77777777" w:rsidR="00A81248" w:rsidRPr="00034B24" w:rsidRDefault="00A81248"/>
        </w:tc>
        <w:tc>
          <w:tcPr>
            <w:tcW w:w="5395" w:type="dxa"/>
          </w:tcPr>
          <w:p w14:paraId="545C7F98" w14:textId="7AB3D6B8" w:rsidR="00A81248" w:rsidRPr="004E36CA" w:rsidRDefault="004E36CA" w:rsidP="00A81248">
            <w:pPr>
              <w:pStyle w:val="Ttulo2"/>
              <w:rPr>
                <w:sz w:val="36"/>
                <w:szCs w:val="36"/>
              </w:rPr>
            </w:pPr>
            <w:bookmarkStart w:id="1" w:name="_Toc194680526"/>
            <w:r w:rsidRPr="004E36CA">
              <w:rPr>
                <w:sz w:val="36"/>
                <w:szCs w:val="36"/>
              </w:rPr>
              <w:t>07-04-2025</w:t>
            </w:r>
            <w:bookmarkEnd w:id="1"/>
          </w:p>
          <w:p w14:paraId="03500961" w14:textId="77777777" w:rsidR="00A81248" w:rsidRDefault="004E36CA" w:rsidP="00C66528">
            <w:pPr>
              <w:pStyle w:val="Ttulo2"/>
              <w:rPr>
                <w:sz w:val="36"/>
                <w:szCs w:val="36"/>
              </w:rPr>
            </w:pPr>
            <w:bookmarkStart w:id="2" w:name="_Toc194680527"/>
            <w:r w:rsidRPr="004E36CA">
              <w:rPr>
                <w:sz w:val="36"/>
                <w:szCs w:val="36"/>
              </w:rPr>
              <w:t>Computação e Programação (</w:t>
            </w:r>
            <w:proofErr w:type="spellStart"/>
            <w:proofErr w:type="gramStart"/>
            <w:r w:rsidRPr="004E36CA">
              <w:rPr>
                <w:sz w:val="36"/>
                <w:szCs w:val="36"/>
              </w:rPr>
              <w:t>LEMat,LEQ</w:t>
            </w:r>
            <w:proofErr w:type="spellEnd"/>
            <w:proofErr w:type="gramEnd"/>
            <w:r w:rsidRPr="004E36CA">
              <w:rPr>
                <w:sz w:val="36"/>
                <w:szCs w:val="36"/>
              </w:rPr>
              <w:t>)</w:t>
            </w:r>
            <w:r w:rsidRPr="004E36CA">
              <w:rPr>
                <w:sz w:val="36"/>
                <w:szCs w:val="36"/>
              </w:rPr>
              <w:br/>
              <w:t>Departamento de Matemática, IST</w:t>
            </w:r>
            <w:bookmarkEnd w:id="2"/>
          </w:p>
          <w:p w14:paraId="6CA93246" w14:textId="77777777" w:rsidR="004E36CA" w:rsidRPr="004E36CA" w:rsidRDefault="004E36CA" w:rsidP="004E36CA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pt-PT"/>
              </w:rPr>
            </w:pPr>
            <w:r>
              <w:br/>
            </w:r>
            <w:r w:rsidRPr="004E36C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pt-PT"/>
              </w:rPr>
              <w:t>Constança Dionísio, nº113878, LEQ</w:t>
            </w:r>
          </w:p>
          <w:p w14:paraId="31FAA888" w14:textId="77777777" w:rsidR="004E36CA" w:rsidRPr="004E36CA" w:rsidRDefault="004E36CA" w:rsidP="004E36CA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pt-PT"/>
              </w:rPr>
            </w:pPr>
            <w:r w:rsidRPr="004E36C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pt-PT"/>
              </w:rPr>
              <w:t>Beatriz Sousa, nº113898, LEQ</w:t>
            </w:r>
          </w:p>
          <w:p w14:paraId="7820420B" w14:textId="77777777" w:rsidR="004E36CA" w:rsidRPr="004E36CA" w:rsidRDefault="004E36CA" w:rsidP="004E36CA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pt-PT"/>
              </w:rPr>
            </w:pPr>
            <w:r w:rsidRPr="004E36C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pt-PT"/>
              </w:rPr>
              <w:t xml:space="preserve">Constança Quaresma, nº 114580, </w:t>
            </w:r>
            <w:proofErr w:type="spellStart"/>
            <w:r w:rsidRPr="004E36C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pt-PT"/>
              </w:rPr>
              <w:t>LEMat</w:t>
            </w:r>
            <w:proofErr w:type="spellEnd"/>
          </w:p>
          <w:p w14:paraId="08929BA2" w14:textId="77777777" w:rsidR="004E36CA" w:rsidRPr="004E36CA" w:rsidRDefault="004E36CA" w:rsidP="004E36CA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pt-PT"/>
              </w:rPr>
            </w:pPr>
            <w:r w:rsidRPr="004E36C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pt-PT"/>
              </w:rPr>
              <w:t xml:space="preserve">Miguel Murtinheira, nº113893, </w:t>
            </w:r>
            <w:proofErr w:type="spellStart"/>
            <w:r w:rsidRPr="004E36C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pt-PT"/>
              </w:rPr>
              <w:t>LEMat</w:t>
            </w:r>
            <w:proofErr w:type="spellEnd"/>
          </w:p>
          <w:p w14:paraId="7B97C8DA" w14:textId="7B693E3C" w:rsidR="004E36CA" w:rsidRPr="004E36CA" w:rsidRDefault="004E36CA" w:rsidP="004E36CA">
            <w:r>
              <w:br/>
            </w:r>
          </w:p>
        </w:tc>
      </w:tr>
      <w:tr w:rsidR="00A81248" w:rsidRPr="00034B24" w14:paraId="6E32D562" w14:textId="77777777" w:rsidTr="00BF5C17">
        <w:trPr>
          <w:trHeight w:val="1402"/>
        </w:trPr>
        <w:tc>
          <w:tcPr>
            <w:tcW w:w="5395" w:type="dxa"/>
          </w:tcPr>
          <w:p w14:paraId="0F8808CF" w14:textId="77777777" w:rsidR="00A81248" w:rsidRPr="00034B24" w:rsidRDefault="00A81248"/>
        </w:tc>
        <w:tc>
          <w:tcPr>
            <w:tcW w:w="5395" w:type="dxa"/>
          </w:tcPr>
          <w:p w14:paraId="70C6949C" w14:textId="73B72EF6" w:rsidR="00A81248" w:rsidRPr="00034B24" w:rsidRDefault="00C66528" w:rsidP="00A81248">
            <w:pPr>
              <w:pStyle w:val="Ttulo2"/>
            </w:pPr>
            <w:r w:rsidRPr="00034B24">
              <w:rPr>
                <w:lang w:bidi="pt-PT"/>
              </w:rPr>
              <w:t xml:space="preserve"> </w:t>
            </w:r>
          </w:p>
          <w:p w14:paraId="0D401358" w14:textId="53C46199" w:rsidR="00A81248" w:rsidRPr="00034B24" w:rsidRDefault="00A81248" w:rsidP="00A81248">
            <w:pPr>
              <w:pStyle w:val="Ttulo2"/>
            </w:pPr>
          </w:p>
        </w:tc>
      </w:tr>
    </w:tbl>
    <w:p w14:paraId="195A8269" w14:textId="77777777" w:rsidR="00BF5C17" w:rsidRPr="00034B24" w:rsidRDefault="00BF5C17" w:rsidP="00BF5C17"/>
    <w:tbl>
      <w:tblPr>
        <w:tblW w:w="10773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4910"/>
        <w:gridCol w:w="49"/>
        <w:gridCol w:w="4861"/>
        <w:gridCol w:w="98"/>
        <w:gridCol w:w="323"/>
        <w:gridCol w:w="107"/>
      </w:tblGrid>
      <w:tr w:rsidR="00BF5C17" w:rsidRPr="00034B24" w14:paraId="7213F498" w14:textId="77777777" w:rsidTr="00F732AC">
        <w:trPr>
          <w:gridAfter w:val="1"/>
          <w:wAfter w:w="107" w:type="dxa"/>
          <w:trHeight w:val="441"/>
        </w:trPr>
        <w:tc>
          <w:tcPr>
            <w:tcW w:w="425" w:type="dxa"/>
            <w:shd w:val="clear" w:color="auto" w:fill="EDF0F4" w:themeFill="accent3"/>
          </w:tcPr>
          <w:p w14:paraId="4049C305" w14:textId="77777777" w:rsidR="00BF5C17" w:rsidRPr="00034B24" w:rsidRDefault="00BF5C17" w:rsidP="00F732AC"/>
        </w:tc>
        <w:tc>
          <w:tcPr>
            <w:tcW w:w="4910" w:type="dxa"/>
            <w:shd w:val="clear" w:color="auto" w:fill="EDF0F4" w:themeFill="accent3"/>
          </w:tcPr>
          <w:p w14:paraId="68CB7E97" w14:textId="77777777" w:rsidR="00BF5C17" w:rsidRPr="00034B24" w:rsidRDefault="00BF5C17" w:rsidP="00F732AC"/>
        </w:tc>
        <w:tc>
          <w:tcPr>
            <w:tcW w:w="4910" w:type="dxa"/>
            <w:gridSpan w:val="2"/>
            <w:shd w:val="clear" w:color="auto" w:fill="EDF0F4" w:themeFill="accent3"/>
          </w:tcPr>
          <w:p w14:paraId="61C456A6" w14:textId="77777777" w:rsidR="00BF5C17" w:rsidRPr="00034B24" w:rsidRDefault="00BF5C17" w:rsidP="00F732AC"/>
        </w:tc>
        <w:tc>
          <w:tcPr>
            <w:tcW w:w="421" w:type="dxa"/>
            <w:gridSpan w:val="2"/>
            <w:shd w:val="clear" w:color="auto" w:fill="EDF0F4" w:themeFill="accent3"/>
          </w:tcPr>
          <w:p w14:paraId="443CF872" w14:textId="77777777" w:rsidR="00BF5C17" w:rsidRPr="00034B24" w:rsidRDefault="00BF5C17" w:rsidP="00F732AC"/>
        </w:tc>
      </w:tr>
      <w:tr w:rsidR="00BF5C17" w:rsidRPr="00034B24" w14:paraId="34547B03" w14:textId="77777777" w:rsidTr="00F732AC">
        <w:trPr>
          <w:gridAfter w:val="1"/>
          <w:wAfter w:w="107" w:type="dxa"/>
          <w:trHeight w:val="4599"/>
        </w:trPr>
        <w:tc>
          <w:tcPr>
            <w:tcW w:w="425" w:type="dxa"/>
            <w:shd w:val="clear" w:color="auto" w:fill="EDF0F4" w:themeFill="accent3"/>
          </w:tcPr>
          <w:p w14:paraId="029B5A7E" w14:textId="77777777" w:rsidR="00BF5C17" w:rsidRPr="00034B24" w:rsidRDefault="00BF5C17" w:rsidP="00F732AC"/>
        </w:tc>
        <w:tc>
          <w:tcPr>
            <w:tcW w:w="9820" w:type="dxa"/>
            <w:gridSpan w:val="3"/>
            <w:shd w:val="clear" w:color="auto" w:fill="EDF0F4" w:themeFill="accent3"/>
          </w:tcPr>
          <w:p w14:paraId="1CEB3D36" w14:textId="6426EB82" w:rsidR="00BF5C17" w:rsidRPr="00034B24" w:rsidRDefault="00765E5D" w:rsidP="00F732AC">
            <w:pPr>
              <w:pStyle w:val="Ttulo3"/>
            </w:pPr>
            <w:bookmarkStart w:id="3" w:name="_Toc194680528"/>
            <w:r>
              <w:t>Índice</w:t>
            </w:r>
            <w:bookmarkEnd w:id="3"/>
          </w:p>
          <w:p w14:paraId="07980542" w14:textId="77777777" w:rsidR="00BF5C17" w:rsidRDefault="00BF5C17" w:rsidP="00F732AC">
            <w:pPr>
              <w:pStyle w:val="Ttulo4"/>
            </w:pPr>
          </w:p>
          <w:sdt>
            <w:sdtPr>
              <w:id w:val="798732498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/>
                <w:bCs/>
                <w:color w:val="auto"/>
                <w:sz w:val="24"/>
                <w:szCs w:val="24"/>
                <w:lang w:eastAsia="en-US"/>
              </w:rPr>
            </w:sdtEndPr>
            <w:sdtContent>
              <w:p w14:paraId="26166192" w14:textId="26C02EDD" w:rsidR="00F055C4" w:rsidRDefault="00F055C4">
                <w:pPr>
                  <w:pStyle w:val="Cabealhodondice"/>
                </w:pPr>
              </w:p>
              <w:p w14:paraId="30F77059" w14:textId="767497CF" w:rsidR="00F055C4" w:rsidRDefault="00E14791">
                <w:pPr>
                  <w:pStyle w:val="ndice1"/>
                  <w:tabs>
                    <w:tab w:val="right" w:leader="dot" w:pos="10740"/>
                  </w:tabs>
                  <w:rPr>
                    <w:rFonts w:eastAsiaTheme="minorEastAsia"/>
                    <w:noProof/>
                    <w:kern w:val="2"/>
                    <w:lang w:eastAsia="pt-PT"/>
                    <w14:ligatures w14:val="standardContextual"/>
                  </w:rPr>
                </w:pPr>
                <w:r>
                  <w:t xml:space="preserve">    </w:t>
                </w:r>
                <w:r w:rsidR="00F055C4">
                  <w:fldChar w:fldCharType="begin"/>
                </w:r>
                <w:r w:rsidR="00F055C4">
                  <w:instrText xml:space="preserve"> TOC \o "1-3" \h \z \u </w:instrText>
                </w:r>
                <w:r w:rsidR="00F055C4">
                  <w:fldChar w:fldCharType="separate"/>
                </w:r>
                <w:hyperlink w:anchor="_Toc194680525" w:history="1">
                  <w:r>
                    <w:rPr>
                      <w:rStyle w:val="Hiperligao"/>
                      <w:noProof/>
                    </w:rPr>
                    <w:t>Capa</w:t>
                  </w:r>
                  <w:r w:rsidR="00F055C4">
                    <w:rPr>
                      <w:noProof/>
                      <w:webHidden/>
                    </w:rPr>
                    <w:tab/>
                  </w:r>
                  <w:r w:rsidR="00F055C4">
                    <w:rPr>
                      <w:noProof/>
                      <w:webHidden/>
                    </w:rPr>
                    <w:fldChar w:fldCharType="begin"/>
                  </w:r>
                  <w:r w:rsidR="00F055C4">
                    <w:rPr>
                      <w:noProof/>
                      <w:webHidden/>
                    </w:rPr>
                    <w:instrText xml:space="preserve"> PAGEREF _Toc194680525 \h </w:instrText>
                  </w:r>
                  <w:r w:rsidR="00F055C4">
                    <w:rPr>
                      <w:noProof/>
                      <w:webHidden/>
                    </w:rPr>
                  </w:r>
                  <w:r w:rsidR="00F055C4">
                    <w:rPr>
                      <w:noProof/>
                      <w:webHidden/>
                    </w:rPr>
                    <w:fldChar w:fldCharType="separate"/>
                  </w:r>
                  <w:r w:rsidR="00F055C4">
                    <w:rPr>
                      <w:noProof/>
                      <w:webHidden/>
                    </w:rPr>
                    <w:t>1</w:t>
                  </w:r>
                  <w:r w:rsidR="00F055C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BC5716" w14:textId="6CECD21E" w:rsidR="00F055C4" w:rsidRDefault="00E14791" w:rsidP="00E14791">
                <w:pPr>
                  <w:pStyle w:val="ndice3"/>
                  <w:tabs>
                    <w:tab w:val="right" w:leader="dot" w:pos="10740"/>
                  </w:tabs>
                  <w:ind w:left="0"/>
                  <w:rPr>
                    <w:rFonts w:eastAsiaTheme="minorEastAsia"/>
                    <w:noProof/>
                    <w:kern w:val="2"/>
                    <w:lang w:eastAsia="pt-PT"/>
                    <w14:ligatures w14:val="standardContextual"/>
                  </w:rPr>
                </w:pPr>
                <w:r>
                  <w:rPr>
                    <w:rStyle w:val="Hiperligao"/>
                    <w:noProof/>
                  </w:rPr>
                  <w:t xml:space="preserve">    </w:t>
                </w:r>
                <w:hyperlink w:anchor="_Toc194680528" w:history="1">
                  <w:r w:rsidR="00F055C4" w:rsidRPr="005F6F11">
                    <w:rPr>
                      <w:rStyle w:val="Hiperligao"/>
                      <w:noProof/>
                    </w:rPr>
                    <w:t>Índice</w:t>
                  </w:r>
                  <w:r w:rsidR="00F055C4">
                    <w:rPr>
                      <w:noProof/>
                      <w:webHidden/>
                    </w:rPr>
                    <w:tab/>
                  </w:r>
                  <w:r w:rsidR="00F055C4">
                    <w:rPr>
                      <w:noProof/>
                      <w:webHidden/>
                    </w:rPr>
                    <w:fldChar w:fldCharType="begin"/>
                  </w:r>
                  <w:r w:rsidR="00F055C4">
                    <w:rPr>
                      <w:noProof/>
                      <w:webHidden/>
                    </w:rPr>
                    <w:instrText xml:space="preserve"> PAGEREF _Toc194680528 \h </w:instrText>
                  </w:r>
                  <w:r w:rsidR="00F055C4">
                    <w:rPr>
                      <w:noProof/>
                      <w:webHidden/>
                    </w:rPr>
                  </w:r>
                  <w:r w:rsidR="00F055C4">
                    <w:rPr>
                      <w:noProof/>
                      <w:webHidden/>
                    </w:rPr>
                    <w:fldChar w:fldCharType="separate"/>
                  </w:r>
                  <w:r w:rsidR="00F055C4">
                    <w:rPr>
                      <w:noProof/>
                      <w:webHidden/>
                    </w:rPr>
                    <w:t>2</w:t>
                  </w:r>
                  <w:r w:rsidR="00F055C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65D31E" w14:textId="6267E8D3" w:rsidR="00F055C4" w:rsidRDefault="00594E04" w:rsidP="00594E04">
                <w:pPr>
                  <w:pStyle w:val="ndice3"/>
                  <w:tabs>
                    <w:tab w:val="right" w:leader="dot" w:pos="10740"/>
                  </w:tabs>
                  <w:ind w:left="0"/>
                  <w:rPr>
                    <w:rFonts w:eastAsiaTheme="minorEastAsia"/>
                    <w:noProof/>
                    <w:kern w:val="2"/>
                    <w:lang w:eastAsia="pt-PT"/>
                    <w14:ligatures w14:val="standardContextual"/>
                  </w:rPr>
                </w:pPr>
                <w:r>
                  <w:rPr>
                    <w:rStyle w:val="Hiperligao"/>
                    <w:noProof/>
                  </w:rPr>
                  <w:t xml:space="preserve">    </w:t>
                </w:r>
                <w:hyperlink w:anchor="_Toc194680529" w:history="1">
                  <w:r w:rsidR="00F055C4" w:rsidRPr="005F6F11">
                    <w:rPr>
                      <w:rStyle w:val="Hiperligao"/>
                      <w:noProof/>
                    </w:rPr>
                    <w:t>Objetivo</w:t>
                  </w:r>
                  <w:r w:rsidR="00F055C4">
                    <w:rPr>
                      <w:noProof/>
                      <w:webHidden/>
                    </w:rPr>
                    <w:tab/>
                  </w:r>
                  <w:r w:rsidR="00F055C4">
                    <w:rPr>
                      <w:noProof/>
                      <w:webHidden/>
                    </w:rPr>
                    <w:fldChar w:fldCharType="begin"/>
                  </w:r>
                  <w:r w:rsidR="00F055C4">
                    <w:rPr>
                      <w:noProof/>
                      <w:webHidden/>
                    </w:rPr>
                    <w:instrText xml:space="preserve"> PAGEREF _Toc194680529 \h </w:instrText>
                  </w:r>
                  <w:r w:rsidR="00F055C4">
                    <w:rPr>
                      <w:noProof/>
                      <w:webHidden/>
                    </w:rPr>
                  </w:r>
                  <w:r w:rsidR="00F055C4">
                    <w:rPr>
                      <w:noProof/>
                      <w:webHidden/>
                    </w:rPr>
                    <w:fldChar w:fldCharType="separate"/>
                  </w:r>
                  <w:r w:rsidR="00F055C4">
                    <w:rPr>
                      <w:noProof/>
                      <w:webHidden/>
                    </w:rPr>
                    <w:t>3</w:t>
                  </w:r>
                  <w:r w:rsidR="00F055C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60DD91" w14:textId="4D36FCAD" w:rsidR="00F055C4" w:rsidRDefault="00594E04" w:rsidP="00594E04">
                <w:pPr>
                  <w:pStyle w:val="ndice3"/>
                  <w:tabs>
                    <w:tab w:val="right" w:leader="dot" w:pos="10740"/>
                  </w:tabs>
                  <w:ind w:left="0"/>
                  <w:rPr>
                    <w:rFonts w:eastAsiaTheme="minorEastAsia"/>
                    <w:noProof/>
                    <w:kern w:val="2"/>
                    <w:lang w:eastAsia="pt-PT"/>
                    <w14:ligatures w14:val="standardContextual"/>
                  </w:rPr>
                </w:pPr>
                <w:r>
                  <w:rPr>
                    <w:rStyle w:val="Hiperligao"/>
                    <w:noProof/>
                  </w:rPr>
                  <w:t xml:space="preserve">    </w:t>
                </w:r>
                <w:hyperlink w:anchor="_Toc194680530" w:history="1">
                  <w:r w:rsidR="00F055C4" w:rsidRPr="005F6F11">
                    <w:rPr>
                      <w:rStyle w:val="Hiperligao"/>
                      <w:i/>
                      <w:noProof/>
                    </w:rPr>
                    <w:t>Módulos Python</w:t>
                  </w:r>
                  <w:r w:rsidR="00F055C4">
                    <w:rPr>
                      <w:noProof/>
                      <w:webHidden/>
                    </w:rPr>
                    <w:tab/>
                  </w:r>
                  <w:r w:rsidR="00F055C4">
                    <w:rPr>
                      <w:noProof/>
                      <w:webHidden/>
                    </w:rPr>
                    <w:fldChar w:fldCharType="begin"/>
                  </w:r>
                  <w:r w:rsidR="00F055C4">
                    <w:rPr>
                      <w:noProof/>
                      <w:webHidden/>
                    </w:rPr>
                    <w:instrText xml:space="preserve"> PAGEREF _Toc194680530 \h </w:instrText>
                  </w:r>
                  <w:r w:rsidR="00F055C4">
                    <w:rPr>
                      <w:noProof/>
                      <w:webHidden/>
                    </w:rPr>
                  </w:r>
                  <w:r w:rsidR="00F055C4">
                    <w:rPr>
                      <w:noProof/>
                      <w:webHidden/>
                    </w:rPr>
                    <w:fldChar w:fldCharType="separate"/>
                  </w:r>
                  <w:r w:rsidR="00F055C4">
                    <w:rPr>
                      <w:noProof/>
                      <w:webHidden/>
                    </w:rPr>
                    <w:t>4</w:t>
                  </w:r>
                  <w:r w:rsidR="00F055C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21024E" w14:textId="0F43B9EF" w:rsidR="00F055C4" w:rsidRDefault="00F055C4">
                <w:pPr>
                  <w:pStyle w:val="ndice2"/>
                  <w:tabs>
                    <w:tab w:val="right" w:leader="dot" w:pos="10740"/>
                  </w:tabs>
                  <w:rPr>
                    <w:rFonts w:eastAsiaTheme="minorEastAsia"/>
                    <w:noProof/>
                    <w:kern w:val="2"/>
                    <w:lang w:eastAsia="pt-PT"/>
                    <w14:ligatures w14:val="standardContextual"/>
                  </w:rPr>
                </w:pPr>
                <w:hyperlink w:anchor="_Toc194680531" w:history="1">
                  <w:r w:rsidRPr="005F6F11">
                    <w:rPr>
                      <w:rStyle w:val="Hiperligao"/>
                      <w:noProof/>
                    </w:rPr>
                    <w:t>Módulo main.py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_Toc194680531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4624346" w14:textId="6E827395" w:rsidR="00F055C4" w:rsidRDefault="00F055C4">
                <w:pPr>
                  <w:pStyle w:val="ndice2"/>
                  <w:tabs>
                    <w:tab w:val="right" w:leader="dot" w:pos="10740"/>
                  </w:tabs>
                  <w:rPr>
                    <w:rFonts w:eastAsiaTheme="minorEastAsia"/>
                    <w:noProof/>
                    <w:kern w:val="2"/>
                    <w:lang w:eastAsia="pt-PT"/>
                    <w14:ligatures w14:val="standardContextual"/>
                  </w:rPr>
                </w:pPr>
                <w:hyperlink w:anchor="_Toc194680532" w:history="1">
                  <w:r w:rsidRPr="005F6F11">
                    <w:rPr>
                      <w:rStyle w:val="Hiperligao"/>
                      <w:noProof/>
                    </w:rPr>
                    <w:t>Módulo particula.py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_Toc194680532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BBC593" w14:textId="7E37AFD0" w:rsidR="00F055C4" w:rsidRDefault="00F055C4">
                <w:pPr>
                  <w:pStyle w:val="ndice2"/>
                  <w:tabs>
                    <w:tab w:val="right" w:leader="dot" w:pos="10740"/>
                  </w:tabs>
                  <w:rPr>
                    <w:rFonts w:eastAsiaTheme="minorEastAsia"/>
                    <w:noProof/>
                    <w:kern w:val="2"/>
                    <w:lang w:eastAsia="pt-PT"/>
                    <w14:ligatures w14:val="standardContextual"/>
                  </w:rPr>
                </w:pPr>
                <w:hyperlink w:anchor="_Toc194680533" w:history="1">
                  <w:r w:rsidRPr="005F6F11">
                    <w:rPr>
                      <w:rStyle w:val="Hiperligao"/>
                      <w:noProof/>
                    </w:rPr>
                    <w:t>Módulo espaco_virtual.py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_Toc194680533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975685" w14:textId="5A21689B" w:rsidR="00F055C4" w:rsidRDefault="00F055C4">
                <w:pPr>
                  <w:pStyle w:val="ndice2"/>
                  <w:tabs>
                    <w:tab w:val="right" w:leader="dot" w:pos="10740"/>
                  </w:tabs>
                  <w:rPr>
                    <w:rFonts w:eastAsiaTheme="minorEastAsia"/>
                    <w:noProof/>
                    <w:kern w:val="2"/>
                    <w:lang w:eastAsia="pt-PT"/>
                    <w14:ligatures w14:val="standardContextual"/>
                  </w:rPr>
                </w:pPr>
                <w:hyperlink w:anchor="_Toc194680534" w:history="1">
                  <w:r w:rsidRPr="005F6F11">
                    <w:rPr>
                      <w:rStyle w:val="Hiperligao"/>
                      <w:noProof/>
                    </w:rPr>
                    <w:t>Módulo resultado_simulacao.py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_Toc194680534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A9EA51" w14:textId="4EB6F59F" w:rsidR="00F055C4" w:rsidRDefault="00F055C4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778D89EB" w14:textId="77777777" w:rsidR="00765E5D" w:rsidRDefault="00765E5D" w:rsidP="00765E5D"/>
          <w:p w14:paraId="37BFFD98" w14:textId="77777777" w:rsidR="00765E5D" w:rsidRPr="00765E5D" w:rsidRDefault="00765E5D" w:rsidP="00765E5D"/>
          <w:p w14:paraId="6E0E67C7" w14:textId="640DBED5" w:rsidR="00BF5C17" w:rsidRPr="00034B24" w:rsidRDefault="00BF5C17" w:rsidP="00F732AC">
            <w:pPr>
              <w:pStyle w:val="Ttulo4"/>
            </w:pP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39B01CFA" w14:textId="77777777" w:rsidR="00BF5C17" w:rsidRPr="00034B24" w:rsidRDefault="00BF5C17" w:rsidP="00F732AC"/>
        </w:tc>
      </w:tr>
      <w:tr w:rsidR="00BF5C17" w:rsidRPr="00034B24" w14:paraId="4633B985" w14:textId="77777777" w:rsidTr="00F732AC">
        <w:tblPrEx>
          <w:shd w:val="clear" w:color="auto" w:fill="ECFBFB" w:themeFill="accent4"/>
          <w:tblCellMar>
            <w:left w:w="108" w:type="dxa"/>
            <w:right w:w="108" w:type="dxa"/>
          </w:tblCellMar>
        </w:tblPrEx>
        <w:trPr>
          <w:trHeight w:val="547"/>
        </w:trPr>
        <w:tc>
          <w:tcPr>
            <w:tcW w:w="425" w:type="dxa"/>
            <w:shd w:val="clear" w:color="auto" w:fill="ECFBFB" w:themeFill="accent4"/>
          </w:tcPr>
          <w:p w14:paraId="27FFF3EA" w14:textId="77777777" w:rsidR="00BF5C17" w:rsidRPr="00034B24" w:rsidRDefault="00BF5C17" w:rsidP="00F732AC"/>
        </w:tc>
        <w:tc>
          <w:tcPr>
            <w:tcW w:w="4959" w:type="dxa"/>
            <w:gridSpan w:val="2"/>
            <w:shd w:val="clear" w:color="auto" w:fill="ECFBFB" w:themeFill="accent4"/>
          </w:tcPr>
          <w:p w14:paraId="213D18F9" w14:textId="77777777" w:rsidR="00BF5C17" w:rsidRPr="00034B24" w:rsidRDefault="00BF5C17" w:rsidP="00F732AC"/>
        </w:tc>
        <w:tc>
          <w:tcPr>
            <w:tcW w:w="4959" w:type="dxa"/>
            <w:gridSpan w:val="2"/>
            <w:shd w:val="clear" w:color="auto" w:fill="ECFBFB" w:themeFill="accent4"/>
          </w:tcPr>
          <w:p w14:paraId="3FF3CE71" w14:textId="77777777" w:rsidR="00BF5C17" w:rsidRPr="00034B24" w:rsidRDefault="00BF5C17" w:rsidP="00F732AC"/>
        </w:tc>
        <w:tc>
          <w:tcPr>
            <w:tcW w:w="430" w:type="dxa"/>
            <w:gridSpan w:val="2"/>
            <w:shd w:val="clear" w:color="auto" w:fill="ECFBFB" w:themeFill="accent4"/>
          </w:tcPr>
          <w:p w14:paraId="0743918E" w14:textId="77777777" w:rsidR="00BF5C17" w:rsidRPr="00034B24" w:rsidRDefault="00BF5C17" w:rsidP="00F732AC"/>
        </w:tc>
      </w:tr>
    </w:tbl>
    <w:p w14:paraId="2F30F635" w14:textId="4961015A" w:rsidR="000C4ED1" w:rsidRPr="00034B24" w:rsidRDefault="00BF5C17">
      <w:r>
        <w:br w:type="page"/>
      </w:r>
    </w:p>
    <w:p w14:paraId="04620E6C" w14:textId="77777777" w:rsidR="00034B24" w:rsidRPr="00034B24" w:rsidRDefault="00034B24"/>
    <w:p w14:paraId="40CFFD6E" w14:textId="77777777" w:rsidR="00034B24" w:rsidRPr="00034B24" w:rsidRDefault="00034B24"/>
    <w:p w14:paraId="063A47A5" w14:textId="77777777" w:rsidR="00034B24" w:rsidRPr="00034B24" w:rsidRDefault="00034B24"/>
    <w:tbl>
      <w:tblPr>
        <w:tblW w:w="10773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4910"/>
        <w:gridCol w:w="49"/>
        <w:gridCol w:w="4861"/>
        <w:gridCol w:w="98"/>
        <w:gridCol w:w="323"/>
        <w:gridCol w:w="107"/>
      </w:tblGrid>
      <w:tr w:rsidR="001205A1" w:rsidRPr="00034B24" w14:paraId="02DF7BC1" w14:textId="77777777" w:rsidTr="008A6043">
        <w:trPr>
          <w:gridAfter w:val="1"/>
          <w:wAfter w:w="107" w:type="dxa"/>
          <w:trHeight w:val="441"/>
        </w:trPr>
        <w:tc>
          <w:tcPr>
            <w:tcW w:w="425" w:type="dxa"/>
            <w:shd w:val="clear" w:color="auto" w:fill="EDF0F4" w:themeFill="accent3"/>
          </w:tcPr>
          <w:p w14:paraId="04DB40E3" w14:textId="77777777" w:rsidR="00A81248" w:rsidRPr="00034B24" w:rsidRDefault="00A81248"/>
        </w:tc>
        <w:tc>
          <w:tcPr>
            <w:tcW w:w="4910" w:type="dxa"/>
            <w:shd w:val="clear" w:color="auto" w:fill="EDF0F4" w:themeFill="accent3"/>
          </w:tcPr>
          <w:p w14:paraId="6A5503ED" w14:textId="77777777" w:rsidR="00A81248" w:rsidRPr="00034B24" w:rsidRDefault="00A81248"/>
        </w:tc>
        <w:tc>
          <w:tcPr>
            <w:tcW w:w="4910" w:type="dxa"/>
            <w:gridSpan w:val="2"/>
            <w:shd w:val="clear" w:color="auto" w:fill="EDF0F4" w:themeFill="accent3"/>
          </w:tcPr>
          <w:p w14:paraId="5A849587" w14:textId="77777777" w:rsidR="00A81248" w:rsidRPr="00034B24" w:rsidRDefault="00A81248"/>
        </w:tc>
        <w:tc>
          <w:tcPr>
            <w:tcW w:w="421" w:type="dxa"/>
            <w:gridSpan w:val="2"/>
            <w:shd w:val="clear" w:color="auto" w:fill="EDF0F4" w:themeFill="accent3"/>
          </w:tcPr>
          <w:p w14:paraId="2B69549B" w14:textId="77777777" w:rsidR="00A81248" w:rsidRPr="00034B24" w:rsidRDefault="00A81248"/>
        </w:tc>
      </w:tr>
      <w:tr w:rsidR="001205A1" w:rsidRPr="00034B24" w14:paraId="25598B3A" w14:textId="77777777" w:rsidTr="008A6043">
        <w:trPr>
          <w:gridAfter w:val="1"/>
          <w:wAfter w:w="107" w:type="dxa"/>
          <w:trHeight w:val="4599"/>
        </w:trPr>
        <w:tc>
          <w:tcPr>
            <w:tcW w:w="425" w:type="dxa"/>
            <w:shd w:val="clear" w:color="auto" w:fill="EDF0F4" w:themeFill="accent3"/>
          </w:tcPr>
          <w:p w14:paraId="529B4C7D" w14:textId="77777777" w:rsidR="001205A1" w:rsidRPr="00034B24" w:rsidRDefault="001205A1"/>
        </w:tc>
        <w:tc>
          <w:tcPr>
            <w:tcW w:w="9820" w:type="dxa"/>
            <w:gridSpan w:val="3"/>
            <w:shd w:val="clear" w:color="auto" w:fill="EDF0F4" w:themeFill="accent3"/>
          </w:tcPr>
          <w:p w14:paraId="2AD24C27" w14:textId="7950C50F" w:rsidR="001205A1" w:rsidRPr="00034B24" w:rsidRDefault="00D0617F" w:rsidP="001205A1">
            <w:pPr>
              <w:pStyle w:val="Ttulo3"/>
            </w:pPr>
            <w:bookmarkStart w:id="4" w:name="_Toc194680529"/>
            <w:r>
              <w:t>Objetivo</w:t>
            </w:r>
            <w:bookmarkEnd w:id="4"/>
          </w:p>
          <w:p w14:paraId="60C03E7F" w14:textId="77777777" w:rsidR="001205A1" w:rsidRPr="00034B24" w:rsidRDefault="001205A1" w:rsidP="001205A1">
            <w:pPr>
              <w:pStyle w:val="Ttulo4"/>
            </w:pPr>
          </w:p>
          <w:p w14:paraId="2FD177AB" w14:textId="066072B7" w:rsidR="001205A1" w:rsidRPr="00034B24" w:rsidRDefault="004E36CA" w:rsidP="002747E1">
            <w:pPr>
              <w:pStyle w:val="Ttulo4"/>
            </w:pPr>
            <w:r>
              <w:t xml:space="preserve">Este documento tem como propósito explicar como foi feito a simulação de uma </w:t>
            </w:r>
            <w:r w:rsidRPr="004E36CA">
              <w:t xml:space="preserve">produção de um certo produto químico em função do tempo, utilizando a simulação discreta estocástica, implementada em </w:t>
            </w:r>
            <w:proofErr w:type="spellStart"/>
            <w:r w:rsidRPr="004E36CA">
              <w:t>Python</w:t>
            </w:r>
            <w:proofErr w:type="spellEnd"/>
            <w:r w:rsidRPr="004E36CA">
              <w:t>.</w:t>
            </w: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11E8A6F4" w14:textId="77777777" w:rsidR="001205A1" w:rsidRPr="00034B24" w:rsidRDefault="001205A1"/>
        </w:tc>
      </w:tr>
      <w:tr w:rsidR="00A24793" w:rsidRPr="00034B24" w14:paraId="0F956B80" w14:textId="77777777" w:rsidTr="008A6043">
        <w:tblPrEx>
          <w:shd w:val="clear" w:color="auto" w:fill="ECFBFB" w:themeFill="accent4"/>
          <w:tblCellMar>
            <w:left w:w="108" w:type="dxa"/>
            <w:right w:w="108" w:type="dxa"/>
          </w:tblCellMar>
        </w:tblPrEx>
        <w:trPr>
          <w:trHeight w:val="547"/>
        </w:trPr>
        <w:tc>
          <w:tcPr>
            <w:tcW w:w="425" w:type="dxa"/>
            <w:shd w:val="clear" w:color="auto" w:fill="ECFBFB" w:themeFill="accent4"/>
          </w:tcPr>
          <w:p w14:paraId="2F77B453" w14:textId="77777777" w:rsidR="00A24793" w:rsidRPr="00034B24" w:rsidRDefault="00A24793" w:rsidP="00A24793"/>
        </w:tc>
        <w:tc>
          <w:tcPr>
            <w:tcW w:w="4959" w:type="dxa"/>
            <w:gridSpan w:val="2"/>
            <w:shd w:val="clear" w:color="auto" w:fill="ECFBFB" w:themeFill="accent4"/>
          </w:tcPr>
          <w:p w14:paraId="1E4DB1AA" w14:textId="77777777" w:rsidR="00A24793" w:rsidRPr="00034B24" w:rsidRDefault="00A24793" w:rsidP="00A24793"/>
        </w:tc>
        <w:tc>
          <w:tcPr>
            <w:tcW w:w="4959" w:type="dxa"/>
            <w:gridSpan w:val="2"/>
            <w:shd w:val="clear" w:color="auto" w:fill="ECFBFB" w:themeFill="accent4"/>
          </w:tcPr>
          <w:p w14:paraId="25A5949C" w14:textId="77777777" w:rsidR="00A24793" w:rsidRPr="00034B24" w:rsidRDefault="00A24793" w:rsidP="00A24793"/>
        </w:tc>
        <w:tc>
          <w:tcPr>
            <w:tcW w:w="430" w:type="dxa"/>
            <w:gridSpan w:val="2"/>
            <w:shd w:val="clear" w:color="auto" w:fill="ECFBFB" w:themeFill="accent4"/>
          </w:tcPr>
          <w:p w14:paraId="5C42F3F2" w14:textId="77777777" w:rsidR="00A24793" w:rsidRPr="00034B24" w:rsidRDefault="00A24793" w:rsidP="00A24793"/>
        </w:tc>
      </w:tr>
    </w:tbl>
    <w:p w14:paraId="52C05D9E" w14:textId="77777777" w:rsidR="008B76BC" w:rsidRPr="008B76BC" w:rsidRDefault="008A6043" w:rsidP="008B76BC">
      <w:pPr>
        <w:pStyle w:val="Texto"/>
      </w:pPr>
      <w:r>
        <w:br w:type="page"/>
      </w:r>
      <w:bookmarkStart w:id="5" w:name="_Toc194680530"/>
      <w:r w:rsidR="00255831" w:rsidRPr="002F579A">
        <w:rPr>
          <w:rStyle w:val="Ttulo3Carter"/>
        </w:rPr>
        <w:lastRenderedPageBreak/>
        <w:t xml:space="preserve">Módulos </w:t>
      </w:r>
      <w:proofErr w:type="spellStart"/>
      <w:r w:rsidR="00255831" w:rsidRPr="002F579A">
        <w:rPr>
          <w:rStyle w:val="Ttulo3Carter"/>
        </w:rPr>
        <w:t>Py</w:t>
      </w:r>
      <w:r w:rsidR="008B76BC" w:rsidRPr="002F579A">
        <w:rPr>
          <w:rStyle w:val="Ttulo3Carter"/>
        </w:rPr>
        <w:t>thon</w:t>
      </w:r>
      <w:bookmarkEnd w:id="5"/>
      <w:proofErr w:type="spellEnd"/>
      <w:r w:rsidR="008B76BC">
        <w:br/>
      </w:r>
      <w:r w:rsidR="008B76BC" w:rsidRPr="008B76BC">
        <w:br/>
      </w:r>
      <w:r w:rsidR="008B76BC" w:rsidRPr="008B76BC">
        <w:t>Estes são os módulos utilizados para o simulador da reação:</w:t>
      </w:r>
    </w:p>
    <w:p w14:paraId="38D45A81" w14:textId="77777777" w:rsidR="008B76BC" w:rsidRPr="008B76BC" w:rsidRDefault="008B76BC" w:rsidP="008B76BC">
      <w:pPr>
        <w:pStyle w:val="Texto"/>
      </w:pPr>
    </w:p>
    <w:p w14:paraId="5292616A" w14:textId="51897F5D" w:rsidR="00260F3A" w:rsidRDefault="008B76BC" w:rsidP="008B76BC">
      <w:pPr>
        <w:pStyle w:val="Texto"/>
      </w:pPr>
      <w:r w:rsidRPr="008B76BC">
        <w:t xml:space="preserve">main.py </w:t>
      </w:r>
      <w:r w:rsidR="004333D3">
        <w:br/>
      </w:r>
      <w:r w:rsidRPr="007757EA">
        <w:rPr>
          <w:sz w:val="24"/>
        </w:rPr>
        <w:t>– módulo principal de arranque</w:t>
      </w:r>
      <w:r w:rsidRPr="007757EA">
        <w:rPr>
          <w:sz w:val="24"/>
        </w:rPr>
        <w:t xml:space="preserve"> </w:t>
      </w:r>
    </w:p>
    <w:p w14:paraId="55AD5720" w14:textId="77777777" w:rsidR="009257ED" w:rsidRDefault="009257ED" w:rsidP="008B76BC">
      <w:pPr>
        <w:pStyle w:val="Texto"/>
      </w:pPr>
    </w:p>
    <w:p w14:paraId="77B6BB44" w14:textId="2652E87A" w:rsidR="0058388B" w:rsidRPr="007757EA" w:rsidRDefault="00A224AC" w:rsidP="008B76BC">
      <w:pPr>
        <w:pStyle w:val="Texto"/>
        <w:rPr>
          <w:sz w:val="24"/>
        </w:rPr>
      </w:pPr>
      <w:r>
        <w:t>part</w:t>
      </w:r>
      <w:r w:rsidR="00BF32CB">
        <w:t>i</w:t>
      </w:r>
      <w:r>
        <w:t>cula.py</w:t>
      </w:r>
      <w:r w:rsidR="009257ED">
        <w:br/>
      </w:r>
      <w:r w:rsidRPr="007757EA">
        <w:rPr>
          <w:sz w:val="24"/>
        </w:rPr>
        <w:t xml:space="preserve"> </w:t>
      </w:r>
      <w:r w:rsidR="006E696A" w:rsidRPr="007757EA">
        <w:rPr>
          <w:sz w:val="24"/>
        </w:rPr>
        <w:t>– mó</w:t>
      </w:r>
      <w:r w:rsidR="00C83E36" w:rsidRPr="007757EA">
        <w:rPr>
          <w:sz w:val="24"/>
        </w:rPr>
        <w:t xml:space="preserve">dulo </w:t>
      </w:r>
      <w:r w:rsidR="00B64794" w:rsidRPr="007757EA">
        <w:rPr>
          <w:sz w:val="24"/>
        </w:rPr>
        <w:t xml:space="preserve">de gestão </w:t>
      </w:r>
      <w:r w:rsidR="001D5C8C" w:rsidRPr="007757EA">
        <w:rPr>
          <w:sz w:val="24"/>
        </w:rPr>
        <w:t xml:space="preserve">de </w:t>
      </w:r>
      <w:r w:rsidR="0058388B" w:rsidRPr="007757EA">
        <w:rPr>
          <w:sz w:val="24"/>
        </w:rPr>
        <w:t>partícula</w:t>
      </w:r>
    </w:p>
    <w:p w14:paraId="7B986560" w14:textId="1D4F8F11" w:rsidR="00723409" w:rsidRDefault="009257ED" w:rsidP="008B76BC">
      <w:pPr>
        <w:pStyle w:val="Texto"/>
      </w:pPr>
      <w:r>
        <w:br/>
      </w:r>
      <w:r w:rsidR="00815B53">
        <w:t xml:space="preserve">espaco_virtual.py </w:t>
      </w:r>
      <w:r>
        <w:br/>
      </w:r>
      <w:r w:rsidR="00825CDE" w:rsidRPr="007757EA">
        <w:rPr>
          <w:sz w:val="24"/>
        </w:rPr>
        <w:t>–</w:t>
      </w:r>
      <w:r w:rsidR="00815B53" w:rsidRPr="007757EA">
        <w:rPr>
          <w:sz w:val="24"/>
        </w:rPr>
        <w:t xml:space="preserve"> m</w:t>
      </w:r>
      <w:r w:rsidR="00825CDE" w:rsidRPr="007757EA">
        <w:rPr>
          <w:sz w:val="24"/>
        </w:rPr>
        <w:t>ó</w:t>
      </w:r>
      <w:r w:rsidR="00815B53" w:rsidRPr="007757EA">
        <w:rPr>
          <w:sz w:val="24"/>
        </w:rPr>
        <w:t>dulo</w:t>
      </w:r>
      <w:r w:rsidR="00825CDE" w:rsidRPr="007757EA">
        <w:rPr>
          <w:sz w:val="24"/>
        </w:rPr>
        <w:t xml:space="preserve"> de gestão do recipiente das reações</w:t>
      </w:r>
    </w:p>
    <w:p w14:paraId="23EFECE1" w14:textId="4501BB86" w:rsidR="007757EA" w:rsidRPr="002F579A" w:rsidRDefault="009257ED" w:rsidP="008B76BC">
      <w:pPr>
        <w:pStyle w:val="Texto"/>
        <w:rPr>
          <w:sz w:val="24"/>
        </w:rPr>
      </w:pPr>
      <w:r>
        <w:br/>
      </w:r>
      <w:r w:rsidR="00761D58">
        <w:t>reacoes.py</w:t>
      </w:r>
      <w:r>
        <w:br/>
      </w:r>
      <w:r w:rsidR="00761D58" w:rsidRPr="00F7189F">
        <w:rPr>
          <w:sz w:val="24"/>
        </w:rPr>
        <w:t xml:space="preserve"> </w:t>
      </w:r>
      <w:r w:rsidR="00504F29" w:rsidRPr="00F7189F">
        <w:rPr>
          <w:sz w:val="24"/>
        </w:rPr>
        <w:t>–</w:t>
      </w:r>
      <w:r w:rsidR="00761D58" w:rsidRPr="00F7189F">
        <w:rPr>
          <w:sz w:val="24"/>
        </w:rPr>
        <w:t xml:space="preserve"> módulo</w:t>
      </w:r>
      <w:r w:rsidR="00922F2E" w:rsidRPr="00F7189F">
        <w:rPr>
          <w:sz w:val="24"/>
        </w:rPr>
        <w:t xml:space="preserve"> </w:t>
      </w:r>
      <w:r w:rsidR="00504F29" w:rsidRPr="00F7189F">
        <w:rPr>
          <w:sz w:val="24"/>
        </w:rPr>
        <w:t>que contém uma classe</w:t>
      </w:r>
      <w:r w:rsidR="00922F2E" w:rsidRPr="00F7189F">
        <w:rPr>
          <w:sz w:val="24"/>
        </w:rPr>
        <w:t xml:space="preserve"> usada nas reações</w:t>
      </w:r>
      <w:r w:rsidR="00954FBE" w:rsidRPr="00F7189F">
        <w:rPr>
          <w:sz w:val="24"/>
        </w:rPr>
        <w:br/>
      </w:r>
      <w:r>
        <w:br/>
      </w:r>
      <w:r w:rsidR="00954FBE">
        <w:t>r</w:t>
      </w:r>
      <w:r w:rsidR="00D74165">
        <w:t>esultado_simulacao.py</w:t>
      </w:r>
      <w:r>
        <w:br/>
      </w:r>
      <w:r w:rsidR="00D74165" w:rsidRPr="00F7189F">
        <w:rPr>
          <w:sz w:val="24"/>
        </w:rPr>
        <w:t xml:space="preserve"> -</w:t>
      </w:r>
      <w:r w:rsidR="00F7189F" w:rsidRPr="00F7189F">
        <w:rPr>
          <w:sz w:val="24"/>
        </w:rPr>
        <w:t xml:space="preserve"> </w:t>
      </w:r>
      <w:r w:rsidR="000A6803" w:rsidRPr="00F7189F">
        <w:rPr>
          <w:sz w:val="24"/>
        </w:rPr>
        <w:t>módulo que mostr</w:t>
      </w:r>
      <w:r w:rsidRPr="00F7189F">
        <w:rPr>
          <w:sz w:val="24"/>
        </w:rPr>
        <w:t>a</w:t>
      </w:r>
      <w:r w:rsidR="000A6803" w:rsidRPr="00F7189F">
        <w:rPr>
          <w:sz w:val="24"/>
        </w:rPr>
        <w:t xml:space="preserve"> o resultado da simu</w:t>
      </w:r>
      <w:r w:rsidRPr="00F7189F">
        <w:rPr>
          <w:sz w:val="24"/>
        </w:rPr>
        <w:t>la</w:t>
      </w:r>
      <w:r w:rsidR="000A6803" w:rsidRPr="00F7189F">
        <w:rPr>
          <w:sz w:val="24"/>
        </w:rPr>
        <w:t>ção</w:t>
      </w:r>
      <w:r w:rsidR="008A6043" w:rsidRPr="00F7189F">
        <w:rPr>
          <w:sz w:val="24"/>
        </w:rPr>
        <w:br w:type="page"/>
      </w:r>
    </w:p>
    <w:p w14:paraId="53E4FF72" w14:textId="77777777" w:rsidR="004B6217" w:rsidRDefault="003F04CC" w:rsidP="00015DBC">
      <w:pPr>
        <w:pStyle w:val="Texto"/>
      </w:pPr>
      <w:bookmarkStart w:id="6" w:name="_Toc194680531"/>
      <w:r w:rsidRPr="00015DBC">
        <w:rPr>
          <w:rStyle w:val="Ttulo2Carter"/>
        </w:rPr>
        <w:lastRenderedPageBreak/>
        <w:t>Módulo main.py</w:t>
      </w:r>
      <w:bookmarkEnd w:id="6"/>
      <w:r w:rsidR="002F579A">
        <w:br/>
      </w:r>
      <w:r w:rsidR="002F579A">
        <w:br/>
      </w:r>
      <w:r w:rsidR="003D5AB0">
        <w:t>E</w:t>
      </w:r>
      <w:r w:rsidR="00015DBC">
        <w:t>ste é m</w:t>
      </w:r>
      <w:r w:rsidR="00B26239">
        <w:t>ódulo principal da aplicação e é o ponto de partida</w:t>
      </w:r>
      <w:r w:rsidR="003108B6">
        <w:t xml:space="preserve"> da mesma.</w:t>
      </w:r>
      <w:r w:rsidR="002F579A">
        <w:br/>
      </w:r>
      <w:r w:rsidR="0081303E">
        <w:br/>
        <w:t xml:space="preserve">A primeira parte declara as variáveis </w:t>
      </w:r>
      <w:r w:rsidR="00D0307A">
        <w:t>principais</w:t>
      </w:r>
      <w:r w:rsidR="007613E7">
        <w:t xml:space="preserve"> e inicializa o recipiente</w:t>
      </w:r>
      <w:r w:rsidR="004B6217">
        <w:t>.</w:t>
      </w:r>
    </w:p>
    <w:p w14:paraId="69618C0F" w14:textId="77777777" w:rsidR="004B6217" w:rsidRDefault="004B6217" w:rsidP="00015DBC">
      <w:pPr>
        <w:pStyle w:val="Texto"/>
      </w:pPr>
    </w:p>
    <w:p w14:paraId="12CB3D49" w14:textId="25E7BDA0" w:rsidR="00A74F44" w:rsidRDefault="00311014" w:rsidP="00015DBC">
      <w:pPr>
        <w:pStyle w:val="Texto"/>
      </w:pPr>
      <w:r>
        <w:t>Depois d</w:t>
      </w:r>
      <w:r w:rsidR="004B6217">
        <w:t>efine</w:t>
      </w:r>
      <w:r>
        <w:t xml:space="preserve"> duas funções</w:t>
      </w:r>
      <w:r w:rsidR="00B56557">
        <w:t xml:space="preserve"> auxil</w:t>
      </w:r>
      <w:r w:rsidR="00CC332C">
        <w:t>i</w:t>
      </w:r>
      <w:r w:rsidR="00B56557">
        <w:t>ares</w:t>
      </w:r>
      <w:r>
        <w:t xml:space="preserve"> que serão </w:t>
      </w:r>
      <w:r w:rsidR="00CC332C">
        <w:t>utilizadas mais</w:t>
      </w:r>
      <w:r>
        <w:t xml:space="preserve"> à frente no código e que servem para adicionar e remove</w:t>
      </w:r>
      <w:r w:rsidR="00010C3D">
        <w:t xml:space="preserve">r </w:t>
      </w:r>
      <w:r w:rsidR="00CC332C">
        <w:t xml:space="preserve">partículas. </w:t>
      </w:r>
      <w:r w:rsidR="002F579A">
        <w:br/>
      </w:r>
      <w:r w:rsidR="002F579A">
        <w:br/>
      </w:r>
      <w:r w:rsidR="00CC332C">
        <w:t>De se</w:t>
      </w:r>
      <w:r w:rsidR="00E5039B">
        <w:t xml:space="preserve">guida adiciona as partículas P e Q </w:t>
      </w:r>
      <w:r w:rsidR="00046D42">
        <w:t xml:space="preserve">e calcula o </w:t>
      </w:r>
      <w:r w:rsidR="003E033A">
        <w:t>número</w:t>
      </w:r>
      <w:r w:rsidR="00046D42">
        <w:t xml:space="preserve"> de iterações </w:t>
      </w:r>
      <w:r w:rsidR="00680F5E">
        <w:t>que vai ser utilizado durante o proc</w:t>
      </w:r>
      <w:r w:rsidR="005B37E7">
        <w:t>esso de reações.</w:t>
      </w:r>
      <w:r w:rsidR="005B37E7">
        <w:br/>
      </w:r>
      <w:r w:rsidR="005B37E7">
        <w:br/>
        <w:t>Por cada iteração</w:t>
      </w:r>
      <w:r w:rsidR="00D70CCA">
        <w:t xml:space="preserve"> usa a classe recipie</w:t>
      </w:r>
      <w:r w:rsidR="005E2C02">
        <w:t>n</w:t>
      </w:r>
      <w:r w:rsidR="00D70CCA">
        <w:t>te</w:t>
      </w:r>
      <w:r w:rsidR="005E2C02">
        <w:t xml:space="preserve"> para a recolha de estatísticas</w:t>
      </w:r>
      <w:r w:rsidR="00990573">
        <w:t xml:space="preserve">, move as partículas e verifica as reações </w:t>
      </w:r>
      <w:r w:rsidR="002E3DF2">
        <w:t>que, entretanto,</w:t>
      </w:r>
      <w:r w:rsidR="009E6C06">
        <w:t xml:space="preserve"> oc</w:t>
      </w:r>
      <w:r w:rsidR="003E033A">
        <w:t>or</w:t>
      </w:r>
      <w:r w:rsidR="009E6C06">
        <w:t>reram</w:t>
      </w:r>
      <w:r w:rsidR="00A74F44">
        <w:t>.</w:t>
      </w:r>
    </w:p>
    <w:p w14:paraId="5A3C91C6" w14:textId="77777777" w:rsidR="00A74F44" w:rsidRDefault="00A74F44" w:rsidP="00015DBC">
      <w:pPr>
        <w:pStyle w:val="Texto"/>
      </w:pPr>
    </w:p>
    <w:p w14:paraId="0D26B83A" w14:textId="291BE6EB" w:rsidR="001422F2" w:rsidRDefault="00A74F44" w:rsidP="00015DBC">
      <w:pPr>
        <w:pStyle w:val="Texto"/>
      </w:pPr>
      <w:r>
        <w:t xml:space="preserve">Ainda </w:t>
      </w:r>
      <w:r w:rsidR="009B6C8D">
        <w:t>na iteração</w:t>
      </w:r>
      <w:r>
        <w:t xml:space="preserve"> verifica se as partículas P e Q</w:t>
      </w:r>
      <w:r w:rsidR="00D70CCA">
        <w:t xml:space="preserve"> </w:t>
      </w:r>
      <w:r w:rsidR="00182556">
        <w:t>atingi</w:t>
      </w:r>
      <w:r w:rsidR="009B6C8D">
        <w:t>r</w:t>
      </w:r>
      <w:r w:rsidR="00182556">
        <w:t>am o limiar inferior definido e nesse caso adi</w:t>
      </w:r>
      <w:r w:rsidR="009B6C8D">
        <w:t>ciona ma</w:t>
      </w:r>
      <w:r w:rsidR="0032704C">
        <w:t>i</w:t>
      </w:r>
      <w:r w:rsidR="009B6C8D">
        <w:t>s partículas. Verifica também se as partículas R ati</w:t>
      </w:r>
      <w:r w:rsidR="00EF4892">
        <w:t>ngira o limiar máximo e no cas</w:t>
      </w:r>
      <w:r w:rsidR="00CA284C">
        <w:t>o</w:t>
      </w:r>
      <w:r w:rsidR="00EF4892">
        <w:t xml:space="preserve"> de isso acon</w:t>
      </w:r>
      <w:r w:rsidR="0032704C">
        <w:t>tecer retira seletivamente</w:t>
      </w:r>
      <w:r w:rsidR="009B6C8D">
        <w:t xml:space="preserve"> </w:t>
      </w:r>
      <w:r w:rsidR="001422F2">
        <w:t>partículas R.</w:t>
      </w:r>
    </w:p>
    <w:p w14:paraId="4F540029" w14:textId="77777777" w:rsidR="001422F2" w:rsidRDefault="001422F2" w:rsidP="00015DBC">
      <w:pPr>
        <w:pStyle w:val="Texto"/>
      </w:pPr>
    </w:p>
    <w:p w14:paraId="191C0D27" w14:textId="7382B246" w:rsidR="003A230A" w:rsidRPr="003A230A" w:rsidRDefault="001422F2" w:rsidP="003A230A">
      <w:pPr>
        <w:pStyle w:val="Texto"/>
      </w:pPr>
      <w:r>
        <w:t>Por último</w:t>
      </w:r>
      <w:r w:rsidR="00680AF6">
        <w:t>,</w:t>
      </w:r>
      <w:r>
        <w:t xml:space="preserve"> mostra os resultados da simul</w:t>
      </w:r>
      <w:r w:rsidR="00DF1FD0">
        <w:t>ação ut</w:t>
      </w:r>
      <w:r w:rsidR="00680AF6">
        <w:t>i</w:t>
      </w:r>
      <w:r w:rsidR="00DF1FD0">
        <w:t>lizando a classe</w:t>
      </w:r>
      <w:r w:rsidR="003A230A">
        <w:t xml:space="preserve"> </w:t>
      </w:r>
      <w:proofErr w:type="spellStart"/>
      <w:r w:rsidR="003A230A" w:rsidRPr="00816F81">
        <w:rPr>
          <w:b/>
          <w:bCs/>
        </w:rPr>
        <w:t>ResultadoSimulacao</w:t>
      </w:r>
      <w:proofErr w:type="spellEnd"/>
      <w:r w:rsidR="00680AF6">
        <w:t>.</w:t>
      </w:r>
    </w:p>
    <w:p w14:paraId="6B2F5003" w14:textId="77777777" w:rsidR="00680AF6" w:rsidRDefault="00DF1FD0" w:rsidP="00015DBC">
      <w:pPr>
        <w:pStyle w:val="Texto"/>
      </w:pPr>
      <w:r>
        <w:t xml:space="preserve"> </w:t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</w:p>
    <w:p w14:paraId="314BC823" w14:textId="77777777" w:rsidR="00680AF6" w:rsidRDefault="00680AF6" w:rsidP="00015DBC">
      <w:pPr>
        <w:pStyle w:val="Texto"/>
      </w:pPr>
    </w:p>
    <w:p w14:paraId="7CB8186C" w14:textId="77777777" w:rsidR="00680AF6" w:rsidRDefault="00680AF6" w:rsidP="00015DBC">
      <w:pPr>
        <w:pStyle w:val="Texto"/>
      </w:pPr>
    </w:p>
    <w:p w14:paraId="073F6D83" w14:textId="77777777" w:rsidR="00680AF6" w:rsidRDefault="00680AF6" w:rsidP="00015DBC">
      <w:pPr>
        <w:pStyle w:val="Texto"/>
      </w:pPr>
    </w:p>
    <w:p w14:paraId="184A8404" w14:textId="77777777" w:rsidR="00680AF6" w:rsidRDefault="00680AF6" w:rsidP="00015DBC">
      <w:pPr>
        <w:pStyle w:val="Texto"/>
      </w:pPr>
    </w:p>
    <w:p w14:paraId="7CA70095" w14:textId="77777777" w:rsidR="00680AF6" w:rsidRDefault="00680AF6" w:rsidP="00015DBC">
      <w:pPr>
        <w:pStyle w:val="Texto"/>
      </w:pPr>
    </w:p>
    <w:p w14:paraId="60270B62" w14:textId="77777777" w:rsidR="00680AF6" w:rsidRDefault="00680AF6" w:rsidP="00015DBC">
      <w:pPr>
        <w:pStyle w:val="Texto"/>
      </w:pPr>
    </w:p>
    <w:p w14:paraId="121E3E82" w14:textId="77777777" w:rsidR="00680AF6" w:rsidRDefault="00680AF6" w:rsidP="00015DBC">
      <w:pPr>
        <w:pStyle w:val="Texto"/>
      </w:pPr>
    </w:p>
    <w:p w14:paraId="0F13EDD4" w14:textId="77777777" w:rsidR="00680AF6" w:rsidRDefault="00680AF6" w:rsidP="00015DBC">
      <w:pPr>
        <w:pStyle w:val="Texto"/>
      </w:pPr>
    </w:p>
    <w:p w14:paraId="75E5E739" w14:textId="77777777" w:rsidR="00680AF6" w:rsidRDefault="00680AF6" w:rsidP="00015DBC">
      <w:pPr>
        <w:pStyle w:val="Texto"/>
      </w:pPr>
    </w:p>
    <w:p w14:paraId="4AC89A9A" w14:textId="77777777" w:rsidR="00680AF6" w:rsidRDefault="00680AF6" w:rsidP="00015DBC">
      <w:pPr>
        <w:pStyle w:val="Texto"/>
      </w:pPr>
    </w:p>
    <w:p w14:paraId="020F256A" w14:textId="77777777" w:rsidR="00680AF6" w:rsidRDefault="00680AF6" w:rsidP="00015DBC">
      <w:pPr>
        <w:pStyle w:val="Texto"/>
      </w:pPr>
    </w:p>
    <w:p w14:paraId="1835B6C1" w14:textId="77777777" w:rsidR="00680AF6" w:rsidRDefault="00680AF6" w:rsidP="00015DBC">
      <w:pPr>
        <w:pStyle w:val="Texto"/>
      </w:pPr>
    </w:p>
    <w:p w14:paraId="194C6834" w14:textId="77777777" w:rsidR="00680AF6" w:rsidRDefault="00680AF6" w:rsidP="00015DBC">
      <w:pPr>
        <w:pStyle w:val="Texto"/>
      </w:pPr>
    </w:p>
    <w:p w14:paraId="5CFD33AD" w14:textId="77777777" w:rsidR="00680AF6" w:rsidRDefault="00680AF6" w:rsidP="00015DBC">
      <w:pPr>
        <w:pStyle w:val="Texto"/>
      </w:pPr>
    </w:p>
    <w:p w14:paraId="3BB2C0F8" w14:textId="77777777" w:rsidR="00680AF6" w:rsidRDefault="00680AF6" w:rsidP="00015DBC">
      <w:pPr>
        <w:pStyle w:val="Texto"/>
      </w:pPr>
    </w:p>
    <w:p w14:paraId="7C712153" w14:textId="77777777" w:rsidR="00680AF6" w:rsidRDefault="00680AF6" w:rsidP="00015DBC">
      <w:pPr>
        <w:pStyle w:val="Texto"/>
      </w:pPr>
    </w:p>
    <w:p w14:paraId="139548E5" w14:textId="77777777" w:rsidR="00680AF6" w:rsidRDefault="00680AF6" w:rsidP="00015DBC">
      <w:pPr>
        <w:pStyle w:val="Texto"/>
      </w:pPr>
    </w:p>
    <w:p w14:paraId="44B1C7F9" w14:textId="77777777" w:rsidR="00680AF6" w:rsidRDefault="00680AF6" w:rsidP="00015DBC">
      <w:pPr>
        <w:pStyle w:val="Texto"/>
      </w:pPr>
    </w:p>
    <w:p w14:paraId="17F0CC11" w14:textId="77777777" w:rsidR="00680AF6" w:rsidRDefault="00680AF6" w:rsidP="00015DBC">
      <w:pPr>
        <w:pStyle w:val="Texto"/>
      </w:pPr>
    </w:p>
    <w:p w14:paraId="1BFC0D80" w14:textId="7E07DA55" w:rsidR="00680AF6" w:rsidRDefault="00680AF6" w:rsidP="00015DBC">
      <w:pPr>
        <w:pStyle w:val="Texto"/>
      </w:pPr>
      <w:bookmarkStart w:id="7" w:name="_Toc194680532"/>
      <w:r w:rsidRPr="00015DBC">
        <w:rPr>
          <w:rStyle w:val="Ttulo2Carter"/>
        </w:rPr>
        <w:lastRenderedPageBreak/>
        <w:t xml:space="preserve">Módulo </w:t>
      </w:r>
      <w:r w:rsidR="00A249FC">
        <w:rPr>
          <w:rStyle w:val="Ttulo2Carter"/>
        </w:rPr>
        <w:t>particula</w:t>
      </w:r>
      <w:r w:rsidRPr="00015DBC">
        <w:rPr>
          <w:rStyle w:val="Ttulo2Carter"/>
        </w:rPr>
        <w:t>.py</w:t>
      </w:r>
      <w:bookmarkEnd w:id="7"/>
      <w:r>
        <w:br/>
      </w:r>
      <w:r>
        <w:br/>
        <w:t xml:space="preserve">Este é módulo </w:t>
      </w:r>
      <w:r w:rsidR="000A730F">
        <w:t>contém uma classe que</w:t>
      </w:r>
      <w:r w:rsidR="00D86B29">
        <w:t xml:space="preserve"> </w:t>
      </w:r>
      <w:r w:rsidR="005862B1">
        <w:t>se chama</w:t>
      </w:r>
      <w:r w:rsidR="00D86B29">
        <w:t xml:space="preserve"> </w:t>
      </w:r>
      <w:proofErr w:type="spellStart"/>
      <w:r w:rsidR="00D86B29" w:rsidRPr="00F26E7C">
        <w:rPr>
          <w:b/>
          <w:bCs/>
        </w:rPr>
        <w:t>Atomo</w:t>
      </w:r>
      <w:proofErr w:type="spellEnd"/>
      <w:r w:rsidR="00D86B29">
        <w:t xml:space="preserve"> e que gere a cr</w:t>
      </w:r>
      <w:r w:rsidR="00822CBF">
        <w:t>iação</w:t>
      </w:r>
      <w:r w:rsidR="00CB4941">
        <w:t xml:space="preserve"> e movimento</w:t>
      </w:r>
      <w:r w:rsidR="00137E88">
        <w:t xml:space="preserve"> </w:t>
      </w:r>
      <w:r w:rsidR="00C50FCC">
        <w:t>da partícula</w:t>
      </w:r>
      <w:r w:rsidR="00CB4941">
        <w:t>.</w:t>
      </w:r>
      <w:r w:rsidR="00CB4941">
        <w:br/>
      </w:r>
      <w:r w:rsidR="00CB4941">
        <w:br/>
      </w:r>
      <w:r w:rsidR="00021747">
        <w:t xml:space="preserve">Esta classe </w:t>
      </w:r>
      <w:proofErr w:type="spellStart"/>
      <w:r w:rsidR="00021747" w:rsidRPr="00617B91">
        <w:rPr>
          <w:b/>
          <w:bCs/>
        </w:rPr>
        <w:t>Atomo</w:t>
      </w:r>
      <w:proofErr w:type="spellEnd"/>
      <w:r w:rsidR="00021747">
        <w:t xml:space="preserve"> tem </w:t>
      </w:r>
      <w:r w:rsidR="00580A79">
        <w:t xml:space="preserve">quatro </w:t>
      </w:r>
      <w:r w:rsidR="002C6EB4">
        <w:t>variáveis</w:t>
      </w:r>
      <w:r w:rsidR="007D3BDB">
        <w:t xml:space="preserve"> e define </w:t>
      </w:r>
      <w:r w:rsidR="00F3284A">
        <w:t>uma função</w:t>
      </w:r>
      <w:r w:rsidR="00BE78D3">
        <w:t xml:space="preserve">, </w:t>
      </w:r>
      <w:r w:rsidR="00BE78D3" w:rsidRPr="00617B91">
        <w:rPr>
          <w:b/>
          <w:bCs/>
        </w:rPr>
        <w:t>mover</w:t>
      </w:r>
      <w:r w:rsidR="00BE78D3">
        <w:t xml:space="preserve">, e um </w:t>
      </w:r>
      <w:r w:rsidR="00171B77">
        <w:t xml:space="preserve">método </w:t>
      </w:r>
      <w:r w:rsidR="00BE78D3">
        <w:t>con</w:t>
      </w:r>
      <w:r w:rsidR="00171B77">
        <w:t>strutor</w:t>
      </w:r>
      <w:r w:rsidR="0087142D">
        <w:t>.</w:t>
      </w:r>
      <w:r w:rsidR="0087142D">
        <w:br/>
      </w:r>
      <w:r w:rsidR="0087142D">
        <w:br/>
        <w:t>As variáveis servem para contr</w:t>
      </w:r>
      <w:r w:rsidR="00F0260C">
        <w:t xml:space="preserve">olar a posição e velocidade da partícula. </w:t>
      </w:r>
      <w:r w:rsidR="007D3BDB">
        <w:t xml:space="preserve"> </w:t>
      </w:r>
      <w:r w:rsidR="002C6EB4">
        <w:t xml:space="preserve"> </w:t>
      </w:r>
      <w:r w:rsidR="00580A79">
        <w:t xml:space="preserve"> </w:t>
      </w:r>
      <w:r w:rsidR="00C50FCC">
        <w:t xml:space="preserve"> </w:t>
      </w:r>
    </w:p>
    <w:p w14:paraId="1527BB4F" w14:textId="77777777" w:rsidR="0087142D" w:rsidRDefault="0087142D" w:rsidP="00015DBC">
      <w:pPr>
        <w:pStyle w:val="Texto"/>
      </w:pPr>
    </w:p>
    <w:p w14:paraId="6834CDE5" w14:textId="513D06F9" w:rsidR="00F24C64" w:rsidRDefault="00C04286" w:rsidP="00015DBC">
      <w:pPr>
        <w:pStyle w:val="Texto"/>
      </w:pPr>
      <w:r>
        <w:t>O construtor</w:t>
      </w:r>
      <w:r w:rsidR="00E211B6">
        <w:t xml:space="preserve"> </w:t>
      </w:r>
      <w:proofErr w:type="gramStart"/>
      <w:r w:rsidR="00E211B6">
        <w:t>(</w:t>
      </w:r>
      <w:r w:rsidR="00E211B6" w:rsidRPr="00617B91">
        <w:rPr>
          <w:b/>
          <w:bCs/>
        </w:rPr>
        <w:t xml:space="preserve"> _</w:t>
      </w:r>
      <w:proofErr w:type="gramEnd"/>
      <w:r w:rsidR="00E211B6" w:rsidRPr="00617B91">
        <w:rPr>
          <w:b/>
          <w:bCs/>
        </w:rPr>
        <w:t>_</w:t>
      </w:r>
      <w:proofErr w:type="spellStart"/>
      <w:r w:rsidR="00E211B6" w:rsidRPr="00617B91">
        <w:rPr>
          <w:b/>
          <w:bCs/>
        </w:rPr>
        <w:t>init</w:t>
      </w:r>
      <w:proofErr w:type="spellEnd"/>
      <w:r w:rsidR="00E211B6" w:rsidRPr="00617B91">
        <w:rPr>
          <w:b/>
          <w:bCs/>
        </w:rPr>
        <w:t>_</w:t>
      </w:r>
      <w:proofErr w:type="gramStart"/>
      <w:r w:rsidR="00E211B6" w:rsidRPr="00617B91">
        <w:rPr>
          <w:b/>
          <w:bCs/>
        </w:rPr>
        <w:t>_</w:t>
      </w:r>
      <w:r w:rsidR="00E211B6">
        <w:t xml:space="preserve">) </w:t>
      </w:r>
      <w:r>
        <w:t xml:space="preserve"> é</w:t>
      </w:r>
      <w:proofErr w:type="gramEnd"/>
      <w:r>
        <w:t xml:space="preserve"> chamado durante a ini</w:t>
      </w:r>
      <w:r w:rsidR="00E43D0F">
        <w:t xml:space="preserve">cialização da classe e tem por missão definir, </w:t>
      </w:r>
      <w:r w:rsidR="00F24C64">
        <w:t>aleatoriamente, os</w:t>
      </w:r>
      <w:r w:rsidR="000A2049">
        <w:t xml:space="preserve"> vetores da posição e velocidade das partículas</w:t>
      </w:r>
      <w:r w:rsidR="00F24C64">
        <w:t>.</w:t>
      </w:r>
    </w:p>
    <w:p w14:paraId="68690C48" w14:textId="77777777" w:rsidR="00F24C64" w:rsidRDefault="00F24C64" w:rsidP="00015DBC">
      <w:pPr>
        <w:pStyle w:val="Texto"/>
      </w:pPr>
    </w:p>
    <w:p w14:paraId="1B26AB9B" w14:textId="16D6E311" w:rsidR="00C04286" w:rsidRDefault="00F24C64" w:rsidP="00015DBC">
      <w:pPr>
        <w:pStyle w:val="Texto"/>
      </w:pPr>
      <w:r>
        <w:t xml:space="preserve">A função </w:t>
      </w:r>
      <w:r w:rsidR="00E211B6" w:rsidRPr="00816F81">
        <w:rPr>
          <w:b/>
          <w:bCs/>
        </w:rPr>
        <w:t>move</w:t>
      </w:r>
      <w:r w:rsidR="000D38E5" w:rsidRPr="00816F81">
        <w:rPr>
          <w:b/>
          <w:bCs/>
        </w:rPr>
        <w:t>r</w:t>
      </w:r>
      <w:r w:rsidR="000D38E5">
        <w:t xml:space="preserve"> é utilizad</w:t>
      </w:r>
      <w:r w:rsidR="002A3A3C">
        <w:t xml:space="preserve">a para </w:t>
      </w:r>
      <w:r w:rsidR="00816F81">
        <w:t>deslocar</w:t>
      </w:r>
      <w:r w:rsidR="002A3A3C">
        <w:t xml:space="preserve"> a partícula</w:t>
      </w:r>
      <w:r w:rsidR="002D20AD">
        <w:t xml:space="preserve"> em função da</w:t>
      </w:r>
      <w:r w:rsidR="00F87078">
        <w:t xml:space="preserve"> velocidade</w:t>
      </w:r>
      <w:r w:rsidR="000A3B56">
        <w:t>.</w:t>
      </w:r>
      <w:r w:rsidR="000A3B56">
        <w:br/>
        <w:t>V</w:t>
      </w:r>
      <w:r w:rsidR="00F87078">
        <w:t xml:space="preserve">erifica </w:t>
      </w:r>
      <w:r w:rsidR="000A3B56">
        <w:t>primeiro se a partícula não a</w:t>
      </w:r>
      <w:r w:rsidR="005C0B83">
        <w:t>tingiu um dos limite</w:t>
      </w:r>
      <w:r w:rsidR="00B91B88">
        <w:t>s</w:t>
      </w:r>
      <w:r w:rsidR="005C0B83">
        <w:t xml:space="preserve"> do recipiente</w:t>
      </w:r>
      <w:r w:rsidR="00B91B88">
        <w:t xml:space="preserve">, se tal aconteceu inverte o vetor de velocidade da </w:t>
      </w:r>
      <w:r w:rsidR="00EC33C5">
        <w:t>partícula fazendo-a mover-se na direção contr</w:t>
      </w:r>
      <w:r w:rsidR="00635368">
        <w:t>á</w:t>
      </w:r>
      <w:r w:rsidR="00EC33C5">
        <w:t>ria</w:t>
      </w:r>
      <w:r w:rsidR="00635368">
        <w:t>.</w:t>
      </w:r>
      <w:r w:rsidR="005C0B83">
        <w:t xml:space="preserve"> </w:t>
      </w:r>
      <w:r w:rsidR="00F87078">
        <w:t xml:space="preserve"> </w:t>
      </w:r>
      <w:r w:rsidR="002D20AD">
        <w:t xml:space="preserve"> </w:t>
      </w:r>
      <w:r w:rsidR="002A3A3C">
        <w:t xml:space="preserve"> </w:t>
      </w:r>
      <w:r w:rsidR="000D38E5">
        <w:t xml:space="preserve">  </w:t>
      </w:r>
      <w:r w:rsidR="000A2049">
        <w:t xml:space="preserve"> </w:t>
      </w:r>
    </w:p>
    <w:p w14:paraId="74C00290" w14:textId="77777777" w:rsidR="00680AF6" w:rsidRDefault="00680AF6" w:rsidP="00015DBC">
      <w:pPr>
        <w:pStyle w:val="Texto"/>
      </w:pPr>
    </w:p>
    <w:p w14:paraId="038D8826" w14:textId="77777777" w:rsidR="00680AF6" w:rsidRDefault="00680AF6" w:rsidP="00015DBC">
      <w:pPr>
        <w:pStyle w:val="Texto"/>
      </w:pPr>
    </w:p>
    <w:p w14:paraId="6B6033EC" w14:textId="77777777" w:rsidR="00680AF6" w:rsidRDefault="00680AF6" w:rsidP="00015DBC">
      <w:pPr>
        <w:pStyle w:val="Texto"/>
      </w:pPr>
    </w:p>
    <w:p w14:paraId="065BAF6E" w14:textId="77777777" w:rsidR="00680AF6" w:rsidRDefault="00680AF6" w:rsidP="00015DBC">
      <w:pPr>
        <w:pStyle w:val="Texto"/>
      </w:pPr>
    </w:p>
    <w:p w14:paraId="08D2B502" w14:textId="77777777" w:rsidR="00680AF6" w:rsidRDefault="00680AF6" w:rsidP="00015DBC">
      <w:pPr>
        <w:pStyle w:val="Texto"/>
      </w:pPr>
    </w:p>
    <w:p w14:paraId="67E3F6C6" w14:textId="77777777" w:rsidR="00680AF6" w:rsidRDefault="00680AF6" w:rsidP="00015DBC">
      <w:pPr>
        <w:pStyle w:val="Texto"/>
      </w:pPr>
    </w:p>
    <w:p w14:paraId="327BE829" w14:textId="77777777" w:rsidR="00680AF6" w:rsidRDefault="00680AF6" w:rsidP="00015DBC">
      <w:pPr>
        <w:pStyle w:val="Texto"/>
      </w:pPr>
    </w:p>
    <w:p w14:paraId="77FB4FFA" w14:textId="77777777" w:rsidR="00680AF6" w:rsidRDefault="00680AF6" w:rsidP="00015DBC">
      <w:pPr>
        <w:pStyle w:val="Texto"/>
      </w:pPr>
    </w:p>
    <w:p w14:paraId="24C5C723" w14:textId="77777777" w:rsidR="00680AF6" w:rsidRDefault="00680AF6" w:rsidP="00015DBC">
      <w:pPr>
        <w:pStyle w:val="Texto"/>
      </w:pPr>
    </w:p>
    <w:p w14:paraId="7B931A9A" w14:textId="77777777" w:rsidR="00680AF6" w:rsidRDefault="00680AF6" w:rsidP="00015DBC">
      <w:pPr>
        <w:pStyle w:val="Texto"/>
      </w:pPr>
    </w:p>
    <w:p w14:paraId="56700D3A" w14:textId="77777777" w:rsidR="00680AF6" w:rsidRDefault="00680AF6" w:rsidP="00015DBC">
      <w:pPr>
        <w:pStyle w:val="Texto"/>
      </w:pPr>
    </w:p>
    <w:p w14:paraId="6FFAE8D7" w14:textId="77777777" w:rsidR="00680AF6" w:rsidRDefault="00680AF6" w:rsidP="00015DBC">
      <w:pPr>
        <w:pStyle w:val="Texto"/>
      </w:pPr>
    </w:p>
    <w:p w14:paraId="6E04F7B9" w14:textId="77777777" w:rsidR="00680AF6" w:rsidRDefault="00680AF6" w:rsidP="00015DBC">
      <w:pPr>
        <w:pStyle w:val="Texto"/>
      </w:pPr>
    </w:p>
    <w:p w14:paraId="5717EF10" w14:textId="77777777" w:rsidR="00680AF6" w:rsidRDefault="00680AF6" w:rsidP="00015DBC">
      <w:pPr>
        <w:pStyle w:val="Texto"/>
      </w:pPr>
    </w:p>
    <w:p w14:paraId="1446DFD0" w14:textId="77777777" w:rsidR="00680AF6" w:rsidRDefault="00680AF6" w:rsidP="00015DBC">
      <w:pPr>
        <w:pStyle w:val="Texto"/>
      </w:pPr>
    </w:p>
    <w:p w14:paraId="1E23B701" w14:textId="77777777" w:rsidR="00680AF6" w:rsidRDefault="00680AF6" w:rsidP="00015DBC">
      <w:pPr>
        <w:pStyle w:val="Texto"/>
      </w:pPr>
    </w:p>
    <w:p w14:paraId="68EB8580" w14:textId="77777777" w:rsidR="00680AF6" w:rsidRDefault="00680AF6" w:rsidP="00015DBC">
      <w:pPr>
        <w:pStyle w:val="Texto"/>
      </w:pPr>
    </w:p>
    <w:p w14:paraId="34AFE8C7" w14:textId="77777777" w:rsidR="00680AF6" w:rsidRDefault="00680AF6" w:rsidP="00015DBC">
      <w:pPr>
        <w:pStyle w:val="Texto"/>
      </w:pPr>
    </w:p>
    <w:p w14:paraId="221B1E10" w14:textId="77777777" w:rsidR="00680AF6" w:rsidRDefault="00680AF6" w:rsidP="00015DBC">
      <w:pPr>
        <w:pStyle w:val="Texto"/>
      </w:pPr>
    </w:p>
    <w:p w14:paraId="5D80B71F" w14:textId="77777777" w:rsidR="00680AF6" w:rsidRDefault="00680AF6" w:rsidP="00015DBC">
      <w:pPr>
        <w:pStyle w:val="Texto"/>
      </w:pPr>
    </w:p>
    <w:p w14:paraId="03878816" w14:textId="77777777" w:rsidR="00680AF6" w:rsidRDefault="00680AF6" w:rsidP="00015DBC">
      <w:pPr>
        <w:pStyle w:val="Texto"/>
      </w:pPr>
    </w:p>
    <w:p w14:paraId="1D57EFBC" w14:textId="77777777" w:rsidR="00680AF6" w:rsidRDefault="00680AF6" w:rsidP="00015DBC">
      <w:pPr>
        <w:pStyle w:val="Texto"/>
      </w:pPr>
    </w:p>
    <w:p w14:paraId="5005B9D4" w14:textId="77777777" w:rsidR="00680AF6" w:rsidRDefault="00680AF6" w:rsidP="00015DBC">
      <w:pPr>
        <w:pStyle w:val="Texto"/>
      </w:pPr>
    </w:p>
    <w:p w14:paraId="2EA82D35" w14:textId="77777777" w:rsidR="00680AF6" w:rsidRDefault="00680AF6" w:rsidP="00015DBC">
      <w:pPr>
        <w:pStyle w:val="Texto"/>
      </w:pPr>
    </w:p>
    <w:p w14:paraId="62E84236" w14:textId="77777777" w:rsidR="00680AF6" w:rsidRDefault="00680AF6" w:rsidP="00015DBC">
      <w:pPr>
        <w:pStyle w:val="Texto"/>
      </w:pPr>
    </w:p>
    <w:p w14:paraId="70DCE7E6" w14:textId="77777777" w:rsidR="00680AF6" w:rsidRDefault="00680AF6" w:rsidP="00015DBC">
      <w:pPr>
        <w:pStyle w:val="Texto"/>
      </w:pPr>
    </w:p>
    <w:p w14:paraId="1467B138" w14:textId="77777777" w:rsidR="00680AF6" w:rsidRDefault="00680AF6" w:rsidP="00015DBC">
      <w:pPr>
        <w:pStyle w:val="Texto"/>
      </w:pPr>
    </w:p>
    <w:p w14:paraId="38CED600" w14:textId="77777777" w:rsidR="00680AF6" w:rsidRDefault="00680AF6" w:rsidP="00015DBC">
      <w:pPr>
        <w:pStyle w:val="Texto"/>
      </w:pPr>
    </w:p>
    <w:p w14:paraId="4E44125B" w14:textId="77777777" w:rsidR="00680AF6" w:rsidRDefault="00680AF6" w:rsidP="00015DBC">
      <w:pPr>
        <w:pStyle w:val="Texto"/>
      </w:pPr>
    </w:p>
    <w:p w14:paraId="067F2562" w14:textId="77777777" w:rsidR="00680AF6" w:rsidRDefault="00680AF6" w:rsidP="00015DBC">
      <w:pPr>
        <w:pStyle w:val="Texto"/>
      </w:pPr>
    </w:p>
    <w:p w14:paraId="351BA020" w14:textId="77777777" w:rsidR="007B373A" w:rsidRDefault="00680AF6" w:rsidP="00015DBC">
      <w:pPr>
        <w:pStyle w:val="Texto"/>
      </w:pPr>
      <w:bookmarkStart w:id="8" w:name="_Toc194680533"/>
      <w:r w:rsidRPr="00015DBC">
        <w:rPr>
          <w:rStyle w:val="Ttulo2Carter"/>
        </w:rPr>
        <w:t xml:space="preserve">Módulo </w:t>
      </w:r>
      <w:r w:rsidR="00CE0945">
        <w:rPr>
          <w:rStyle w:val="Ttulo2Carter"/>
        </w:rPr>
        <w:t>espaco_virtual</w:t>
      </w:r>
      <w:r w:rsidRPr="00015DBC">
        <w:rPr>
          <w:rStyle w:val="Ttulo2Carter"/>
        </w:rPr>
        <w:t>.py</w:t>
      </w:r>
      <w:bookmarkEnd w:id="8"/>
      <w:r>
        <w:br/>
      </w:r>
      <w:r>
        <w:br/>
        <w:t>Este é módulo</w:t>
      </w:r>
      <w:r w:rsidR="00635368">
        <w:t xml:space="preserve"> </w:t>
      </w:r>
      <w:r w:rsidR="00966611">
        <w:t xml:space="preserve">é constituído por uma classe </w:t>
      </w:r>
      <w:r w:rsidR="00966611" w:rsidRPr="00F26E7C">
        <w:rPr>
          <w:b/>
          <w:bCs/>
        </w:rPr>
        <w:t>Reci</w:t>
      </w:r>
      <w:r w:rsidR="002152D4" w:rsidRPr="00F26E7C">
        <w:rPr>
          <w:b/>
          <w:bCs/>
        </w:rPr>
        <w:t>piente</w:t>
      </w:r>
      <w:r w:rsidR="002152D4">
        <w:t xml:space="preserve">, </w:t>
      </w:r>
      <w:r w:rsidR="00966611">
        <w:t xml:space="preserve">que </w:t>
      </w:r>
      <w:r w:rsidR="00635368">
        <w:t>representa</w:t>
      </w:r>
      <w:r w:rsidR="002152D4">
        <w:t xml:space="preserve"> uma grelha</w:t>
      </w:r>
      <w:r w:rsidR="00635368">
        <w:t xml:space="preserve"> </w:t>
      </w:r>
      <w:r w:rsidR="002F579A">
        <w:br/>
      </w:r>
      <w:r w:rsidR="002152D4">
        <w:t>onde ocorre</w:t>
      </w:r>
      <w:r w:rsidR="00711AD9">
        <w:t>m as reações que são simuladas</w:t>
      </w:r>
      <w:r w:rsidR="00217774">
        <w:t>.</w:t>
      </w:r>
    </w:p>
    <w:p w14:paraId="05EA8283" w14:textId="77777777" w:rsidR="007B373A" w:rsidRDefault="007B373A" w:rsidP="00015DBC">
      <w:pPr>
        <w:pStyle w:val="Texto"/>
      </w:pPr>
    </w:p>
    <w:p w14:paraId="57DD6EDD" w14:textId="77777777" w:rsidR="00ED2659" w:rsidRDefault="007B373A" w:rsidP="00015DBC">
      <w:pPr>
        <w:pStyle w:val="Texto"/>
      </w:pPr>
      <w:r>
        <w:t xml:space="preserve">Esta classe contém variáveis </w:t>
      </w:r>
      <w:r w:rsidR="00A47473">
        <w:t>internas</w:t>
      </w:r>
      <w:r w:rsidR="00540E8A">
        <w:t>,</w:t>
      </w:r>
      <w:r w:rsidR="00A47473">
        <w:t xml:space="preserve"> o </w:t>
      </w:r>
      <w:r w:rsidR="00540E8A">
        <w:t xml:space="preserve">método </w:t>
      </w:r>
      <w:r w:rsidR="00A47473">
        <w:t>co</w:t>
      </w:r>
      <w:r w:rsidR="00CC306D">
        <w:t>nstrutor</w:t>
      </w:r>
      <w:r w:rsidR="00540E8A">
        <w:t xml:space="preserve"> e mais </w:t>
      </w:r>
      <w:r w:rsidR="00ED2659">
        <w:t>quatro funções que serão descritas adiante.</w:t>
      </w:r>
    </w:p>
    <w:p w14:paraId="5A188B98" w14:textId="77777777" w:rsidR="00ED2659" w:rsidRDefault="00ED2659" w:rsidP="00015DBC">
      <w:pPr>
        <w:pStyle w:val="Texto"/>
      </w:pPr>
    </w:p>
    <w:p w14:paraId="635DF474" w14:textId="77777777" w:rsidR="00E16B92" w:rsidRDefault="00ED2659" w:rsidP="00015DBC">
      <w:pPr>
        <w:pStyle w:val="Texto"/>
      </w:pPr>
      <w:r>
        <w:t xml:space="preserve">As </w:t>
      </w:r>
      <w:r w:rsidR="009155F4">
        <w:t xml:space="preserve">variáveis </w:t>
      </w:r>
      <w:r w:rsidR="00BB3535">
        <w:t xml:space="preserve">são usadas para armazenar dados </w:t>
      </w:r>
      <w:r w:rsidR="008050E2">
        <w:t xml:space="preserve">estatísticos </w:t>
      </w:r>
      <w:r w:rsidR="00444EA0">
        <w:t xml:space="preserve">sobre as partículas </w:t>
      </w:r>
      <w:r w:rsidR="0019243E">
        <w:t xml:space="preserve">e </w:t>
      </w:r>
      <w:r w:rsidR="001D082D">
        <w:t>é def</w:t>
      </w:r>
      <w:r w:rsidR="00DC6F60">
        <w:t xml:space="preserve">inido </w:t>
      </w:r>
      <w:r w:rsidR="003B496F">
        <w:t xml:space="preserve">uma variável </w:t>
      </w:r>
      <w:r w:rsidR="00E16B92">
        <w:t xml:space="preserve">como </w:t>
      </w:r>
      <w:proofErr w:type="spellStart"/>
      <w:r w:rsidR="00E16B92" w:rsidRPr="00D8522F">
        <w:rPr>
          <w:u w:val="single"/>
        </w:rPr>
        <w:t>array</w:t>
      </w:r>
      <w:proofErr w:type="spellEnd"/>
      <w:r w:rsidR="00E16B92">
        <w:t xml:space="preserve"> que serve para armazenar as partículas.</w:t>
      </w:r>
    </w:p>
    <w:p w14:paraId="0696517F" w14:textId="77777777" w:rsidR="0051012B" w:rsidRDefault="000934D6" w:rsidP="00015DBC">
      <w:pPr>
        <w:pStyle w:val="Texto"/>
      </w:pPr>
      <w:r>
        <w:br/>
        <w:t xml:space="preserve">Duas funções, </w:t>
      </w:r>
      <w:proofErr w:type="spellStart"/>
      <w:r w:rsidRPr="00F26E7C">
        <w:rPr>
          <w:b/>
          <w:bCs/>
        </w:rPr>
        <w:t>a</w:t>
      </w:r>
      <w:r w:rsidR="00F42C15" w:rsidRPr="00F26E7C">
        <w:rPr>
          <w:b/>
          <w:bCs/>
        </w:rPr>
        <w:t>dicionar_particular</w:t>
      </w:r>
      <w:proofErr w:type="spellEnd"/>
      <w:r w:rsidR="003B496F">
        <w:t xml:space="preserve"> </w:t>
      </w:r>
      <w:r w:rsidR="00F42C15">
        <w:t xml:space="preserve">e </w:t>
      </w:r>
      <w:proofErr w:type="spellStart"/>
      <w:r w:rsidR="00F42C15" w:rsidRPr="00F26E7C">
        <w:rPr>
          <w:b/>
          <w:bCs/>
        </w:rPr>
        <w:t>re</w:t>
      </w:r>
      <w:r w:rsidR="007E46F5" w:rsidRPr="00F26E7C">
        <w:rPr>
          <w:b/>
          <w:bCs/>
        </w:rPr>
        <w:t>mover_particulas</w:t>
      </w:r>
      <w:proofErr w:type="spellEnd"/>
      <w:r w:rsidR="007E46F5">
        <w:t>, servem para adic</w:t>
      </w:r>
      <w:r w:rsidR="00827A13">
        <w:t xml:space="preserve">ionar partículas </w:t>
      </w:r>
      <w:r w:rsidR="001D7884">
        <w:t xml:space="preserve">P ou Q </w:t>
      </w:r>
      <w:r w:rsidR="00827A13">
        <w:t xml:space="preserve">(adiciona ao </w:t>
      </w:r>
      <w:proofErr w:type="spellStart"/>
      <w:r w:rsidR="00827A13" w:rsidRPr="00D8522F">
        <w:rPr>
          <w:u w:val="single"/>
        </w:rPr>
        <w:t>array</w:t>
      </w:r>
      <w:proofErr w:type="spellEnd"/>
      <w:r w:rsidR="00827A13">
        <w:t xml:space="preserve">) e </w:t>
      </w:r>
      <w:r w:rsidR="001D7884">
        <w:t>remover as partículas R</w:t>
      </w:r>
      <w:r w:rsidR="008939FB">
        <w:t xml:space="preserve">, esta última apenas remove se a </w:t>
      </w:r>
      <w:r w:rsidR="00411A4E">
        <w:t xml:space="preserve">partícula se encontra no quadrante </w:t>
      </w:r>
      <w:r w:rsidR="000D50B0">
        <w:t>esquerdo anterior, ver</w:t>
      </w:r>
      <w:r w:rsidR="00F62403">
        <w:t>ifica isso analisando o vetor posição da partícula.</w:t>
      </w:r>
    </w:p>
    <w:p w14:paraId="3D884001" w14:textId="77777777" w:rsidR="0051012B" w:rsidRDefault="0051012B" w:rsidP="00015DBC">
      <w:pPr>
        <w:pStyle w:val="Texto"/>
      </w:pPr>
    </w:p>
    <w:p w14:paraId="1F00CD7C" w14:textId="7CD7E14A" w:rsidR="00831760" w:rsidRDefault="0051012B" w:rsidP="00015DBC">
      <w:pPr>
        <w:pStyle w:val="Texto"/>
      </w:pPr>
      <w:r>
        <w:t xml:space="preserve">A função </w:t>
      </w:r>
      <w:proofErr w:type="spellStart"/>
      <w:r w:rsidRPr="002B3634">
        <w:rPr>
          <w:b/>
          <w:bCs/>
        </w:rPr>
        <w:t>mover_particulas</w:t>
      </w:r>
      <w:proofErr w:type="spellEnd"/>
      <w:r>
        <w:t xml:space="preserve"> percorre o </w:t>
      </w:r>
      <w:proofErr w:type="spellStart"/>
      <w:r w:rsidRPr="00D8522F">
        <w:rPr>
          <w:u w:val="single"/>
        </w:rPr>
        <w:t>array</w:t>
      </w:r>
      <w:proofErr w:type="spellEnd"/>
      <w:r>
        <w:t xml:space="preserve"> de partículas e invoca</w:t>
      </w:r>
      <w:r w:rsidR="00A239EB">
        <w:t>, para cada u</w:t>
      </w:r>
      <w:r w:rsidR="00DB47DF">
        <w:t>ma</w:t>
      </w:r>
      <w:r w:rsidR="003C1780">
        <w:t xml:space="preserve"> delas</w:t>
      </w:r>
      <w:r w:rsidR="00DB47DF">
        <w:t xml:space="preserve">, </w:t>
      </w:r>
      <w:r>
        <w:t xml:space="preserve">o método </w:t>
      </w:r>
      <w:proofErr w:type="gramStart"/>
      <w:r w:rsidR="00DB47DF" w:rsidRPr="002B3634">
        <w:rPr>
          <w:b/>
          <w:bCs/>
        </w:rPr>
        <w:t>mover</w:t>
      </w:r>
      <w:r w:rsidR="00DB47DF">
        <w:t>(</w:t>
      </w:r>
      <w:proofErr w:type="gramEnd"/>
      <w:r w:rsidR="00DB47DF">
        <w:t>)</w:t>
      </w:r>
      <w:r w:rsidR="003C1780">
        <w:t>.</w:t>
      </w:r>
      <w:r w:rsidR="007E46F5">
        <w:t xml:space="preserve"> </w:t>
      </w:r>
      <w:r w:rsidR="001D7884">
        <w:t xml:space="preserve"> </w:t>
      </w:r>
      <w:r w:rsidR="008050E2">
        <w:t xml:space="preserve"> </w:t>
      </w:r>
      <w:r w:rsidR="009155F4">
        <w:t xml:space="preserve"> </w:t>
      </w:r>
      <w:r w:rsidR="002F579A">
        <w:br/>
      </w:r>
    </w:p>
    <w:p w14:paraId="5DF6D089" w14:textId="77777777" w:rsidR="00F17A22" w:rsidRDefault="00831760" w:rsidP="00015DBC">
      <w:pPr>
        <w:pStyle w:val="Texto"/>
      </w:pPr>
      <w:r>
        <w:t xml:space="preserve">A função </w:t>
      </w:r>
      <w:proofErr w:type="spellStart"/>
      <w:r w:rsidR="00603619" w:rsidRPr="002B3634">
        <w:rPr>
          <w:b/>
          <w:bCs/>
        </w:rPr>
        <w:t>recolher_estatisticas</w:t>
      </w:r>
      <w:proofErr w:type="spellEnd"/>
      <w:r w:rsidR="00603619">
        <w:t>, serve para arma</w:t>
      </w:r>
      <w:r w:rsidR="00C40870">
        <w:t>zenar a contagem das partículas co</w:t>
      </w:r>
      <w:r w:rsidR="00B7463F">
        <w:t>nsoante o tipo, se é P, Q ou R.</w:t>
      </w:r>
      <w:r w:rsidR="002F579A">
        <w:br/>
      </w:r>
    </w:p>
    <w:p w14:paraId="725A8789" w14:textId="29BD5E7A" w:rsidR="00632E69" w:rsidRDefault="00F17A22" w:rsidP="00015DBC">
      <w:pPr>
        <w:pStyle w:val="Texto"/>
      </w:pPr>
      <w:r>
        <w:t xml:space="preserve">A função </w:t>
      </w:r>
      <w:proofErr w:type="spellStart"/>
      <w:r w:rsidR="005F4DF6" w:rsidRPr="002B3634">
        <w:rPr>
          <w:b/>
          <w:bCs/>
        </w:rPr>
        <w:t>veri</w:t>
      </w:r>
      <w:r w:rsidR="0089762C" w:rsidRPr="002B3634">
        <w:rPr>
          <w:b/>
          <w:bCs/>
        </w:rPr>
        <w:t>fi</w:t>
      </w:r>
      <w:r w:rsidR="005F4DF6" w:rsidRPr="002B3634">
        <w:rPr>
          <w:b/>
          <w:bCs/>
        </w:rPr>
        <w:t>ca_rea</w:t>
      </w:r>
      <w:r w:rsidR="0089762C" w:rsidRPr="002B3634">
        <w:rPr>
          <w:b/>
          <w:bCs/>
        </w:rPr>
        <w:t>coes</w:t>
      </w:r>
      <w:proofErr w:type="spellEnd"/>
      <w:r>
        <w:t>,</w:t>
      </w:r>
      <w:r w:rsidR="00EC0551">
        <w:t xml:space="preserve"> </w:t>
      </w:r>
      <w:r w:rsidR="0036655C">
        <w:t>é</w:t>
      </w:r>
      <w:r w:rsidR="00EC0551">
        <w:t xml:space="preserve"> a função que verifica se as partículas estão </w:t>
      </w:r>
      <w:r w:rsidR="00B9774C">
        <w:t>numa mesma</w:t>
      </w:r>
      <w:r w:rsidR="00EC0551">
        <w:t xml:space="preserve"> posi</w:t>
      </w:r>
      <w:r w:rsidR="00B9774C">
        <w:t>ção da grelha de forma a re</w:t>
      </w:r>
      <w:r w:rsidR="00612532">
        <w:t>a</w:t>
      </w:r>
      <w:r w:rsidR="00B9774C">
        <w:t xml:space="preserve">girem </w:t>
      </w:r>
      <w:r w:rsidR="00612532">
        <w:t>umas com as outras.</w:t>
      </w:r>
      <w:r w:rsidR="00612532">
        <w:br/>
        <w:t xml:space="preserve">Começa por </w:t>
      </w:r>
      <w:r w:rsidR="00DB2119">
        <w:t xml:space="preserve">percorrer a grelha guardando num </w:t>
      </w:r>
      <w:proofErr w:type="spellStart"/>
      <w:r w:rsidR="00DB2119" w:rsidRPr="002B3634">
        <w:rPr>
          <w:u w:val="single"/>
        </w:rPr>
        <w:t>array</w:t>
      </w:r>
      <w:proofErr w:type="spellEnd"/>
      <w:r w:rsidR="00DB2119">
        <w:t xml:space="preserve"> as partículas que e</w:t>
      </w:r>
      <w:r w:rsidR="00E32448">
        <w:t>nco</w:t>
      </w:r>
      <w:r w:rsidR="00632E69">
        <w:t>n</w:t>
      </w:r>
      <w:r w:rsidR="00E32448">
        <w:t>tram em cada posição.</w:t>
      </w:r>
      <w:r w:rsidR="0089762C">
        <w:t xml:space="preserve"> </w:t>
      </w:r>
    </w:p>
    <w:p w14:paraId="2D0C4294" w14:textId="75F3972C" w:rsidR="00900D75" w:rsidRDefault="00632E69" w:rsidP="00015DBC">
      <w:pPr>
        <w:pStyle w:val="Texto"/>
      </w:pPr>
      <w:r>
        <w:t xml:space="preserve">De seguida vai separar as </w:t>
      </w:r>
      <w:r w:rsidR="004D2C24">
        <w:t>partículas da mesma posição</w:t>
      </w:r>
      <w:r w:rsidR="00016035">
        <w:t xml:space="preserve"> consoante o tipo</w:t>
      </w:r>
      <w:r w:rsidR="00DC67F6">
        <w:t xml:space="preserve"> em </w:t>
      </w:r>
      <w:proofErr w:type="spellStart"/>
      <w:r w:rsidR="00DC67F6" w:rsidRPr="00FF1BA7">
        <w:rPr>
          <w:u w:val="single"/>
        </w:rPr>
        <w:t>array</w:t>
      </w:r>
      <w:proofErr w:type="spellEnd"/>
      <w:r w:rsidR="00DC67F6">
        <w:t xml:space="preserve"> diferentes.</w:t>
      </w:r>
      <w:r w:rsidR="00DC67F6">
        <w:br/>
        <w:t xml:space="preserve">Percorre então o </w:t>
      </w:r>
      <w:proofErr w:type="spellStart"/>
      <w:r w:rsidR="00DC67F6" w:rsidRPr="008123BF">
        <w:rPr>
          <w:u w:val="single"/>
        </w:rPr>
        <w:t>array</w:t>
      </w:r>
      <w:proofErr w:type="spellEnd"/>
      <w:r w:rsidR="00DC67F6">
        <w:t xml:space="preserve"> das </w:t>
      </w:r>
      <w:r w:rsidR="00471B32">
        <w:t>partículas P e Q em paralelo</w:t>
      </w:r>
      <w:r w:rsidR="00F2255B">
        <w:t xml:space="preserve"> e vai criar uma </w:t>
      </w:r>
      <w:r w:rsidR="00160C71">
        <w:t xml:space="preserve">molécula </w:t>
      </w:r>
      <w:r w:rsidR="00F2255B">
        <w:t>R</w:t>
      </w:r>
      <w:r w:rsidR="009C549F">
        <w:t xml:space="preserve"> e elimi</w:t>
      </w:r>
      <w:r w:rsidR="00900D75">
        <w:t>n</w:t>
      </w:r>
      <w:r w:rsidR="009C549F">
        <w:t>ar as partículas P e Q origina</w:t>
      </w:r>
      <w:r w:rsidR="00900D75">
        <w:t>i</w:t>
      </w:r>
      <w:r w:rsidR="009C549F">
        <w:t>s</w:t>
      </w:r>
      <w:r w:rsidR="00900D75">
        <w:t>.</w:t>
      </w:r>
    </w:p>
    <w:p w14:paraId="327C0D66" w14:textId="171C064D" w:rsidR="00680AF6" w:rsidRDefault="00900D75" w:rsidP="0015065E">
      <w:pPr>
        <w:pStyle w:val="Texto"/>
      </w:pPr>
      <w:r>
        <w:t xml:space="preserve">Por </w:t>
      </w:r>
      <w:r w:rsidR="00866ED6">
        <w:t>último</w:t>
      </w:r>
      <w:r>
        <w:t xml:space="preserve">, percorre o </w:t>
      </w:r>
      <w:proofErr w:type="spellStart"/>
      <w:r w:rsidRPr="008123BF">
        <w:rPr>
          <w:u w:val="single"/>
        </w:rPr>
        <w:t>array</w:t>
      </w:r>
      <w:proofErr w:type="spellEnd"/>
      <w:r>
        <w:t xml:space="preserve"> das </w:t>
      </w:r>
      <w:r w:rsidR="00866ED6">
        <w:t xml:space="preserve">moléculas </w:t>
      </w:r>
      <w:r>
        <w:t>R e por cada duas</w:t>
      </w:r>
      <w:r w:rsidR="00866ED6">
        <w:t xml:space="preserve"> </w:t>
      </w:r>
      <w:r w:rsidR="00866ED6">
        <w:t>moléculas</w:t>
      </w:r>
      <w:r w:rsidR="00866ED6">
        <w:t xml:space="preserve"> R vai </w:t>
      </w:r>
      <w:r w:rsidR="0036655C">
        <w:t>criar duas</w:t>
      </w:r>
      <w:r>
        <w:t xml:space="preserve"> partículas </w:t>
      </w:r>
      <w:r w:rsidR="0036655C">
        <w:t xml:space="preserve">P e </w:t>
      </w:r>
      <w:r w:rsidR="0036655C">
        <w:t xml:space="preserve">duas partículas </w:t>
      </w:r>
      <w:r w:rsidR="0036655C">
        <w:t xml:space="preserve">Q, eliminando as moléculas R durante o processo. </w:t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br/>
      </w:r>
      <w:r w:rsidR="002F579A">
        <w:lastRenderedPageBreak/>
        <w:br/>
      </w:r>
      <w:r w:rsidR="007A3111" w:rsidRPr="00015DBC">
        <w:rPr>
          <w:rStyle w:val="Ttulo2Carter"/>
        </w:rPr>
        <w:t xml:space="preserve">Módulo </w:t>
      </w:r>
      <w:r w:rsidR="00F72204">
        <w:rPr>
          <w:rStyle w:val="Ttulo2Carter"/>
        </w:rPr>
        <w:t>reac</w:t>
      </w:r>
      <w:r w:rsidR="0029493B">
        <w:rPr>
          <w:rStyle w:val="Ttulo2Carter"/>
        </w:rPr>
        <w:t>oes</w:t>
      </w:r>
      <w:r w:rsidR="007A3111" w:rsidRPr="00015DBC">
        <w:rPr>
          <w:rStyle w:val="Ttulo2Carter"/>
        </w:rPr>
        <w:t>.py</w:t>
      </w:r>
      <w:r w:rsidR="007A3111">
        <w:br/>
      </w:r>
      <w:r w:rsidR="007A3111">
        <w:br/>
        <w:t xml:space="preserve">Este é módulo </w:t>
      </w:r>
      <w:r w:rsidR="0015065E">
        <w:t xml:space="preserve">contém apenas </w:t>
      </w:r>
      <w:r w:rsidR="002172FA">
        <w:t>uma classe auxiliar</w:t>
      </w:r>
      <w:r w:rsidR="008123BF">
        <w:t xml:space="preserve">, </w:t>
      </w:r>
      <w:proofErr w:type="spellStart"/>
      <w:r w:rsidR="008123BF" w:rsidRPr="008123BF">
        <w:rPr>
          <w:b/>
          <w:bCs/>
        </w:rPr>
        <w:t>ReacaoHolder</w:t>
      </w:r>
      <w:proofErr w:type="spellEnd"/>
      <w:r w:rsidR="008123BF">
        <w:t>,</w:t>
      </w:r>
      <w:r w:rsidR="002172FA">
        <w:t xml:space="preserve"> usada para </w:t>
      </w:r>
      <w:r w:rsidR="00FF1BA7">
        <w:t>armazenar</w:t>
      </w:r>
      <w:r w:rsidR="00F50F87">
        <w:t xml:space="preserve"> temporariamente um</w:t>
      </w:r>
      <w:r w:rsidR="00FC362B">
        <w:t xml:space="preserve"> objeto que </w:t>
      </w:r>
      <w:r w:rsidR="003B5729">
        <w:t>guarda</w:t>
      </w:r>
      <w:r w:rsidR="0070108B">
        <w:t xml:space="preserve"> as partículas em determinada posição da grelha</w:t>
      </w:r>
      <w:r w:rsidR="008B3FC3">
        <w:t>.</w:t>
      </w:r>
      <w:r w:rsidR="008B3FC3">
        <w:br/>
      </w:r>
      <w:r w:rsidR="008B3FC3">
        <w:br/>
        <w:t xml:space="preserve">Tem apenas duas variáveis que representam a </w:t>
      </w:r>
      <w:r w:rsidR="00D32BCA">
        <w:t xml:space="preserve">posição da grelha e um </w:t>
      </w:r>
      <w:proofErr w:type="spellStart"/>
      <w:r w:rsidR="00D32BCA" w:rsidRPr="00CA4672">
        <w:rPr>
          <w:u w:val="single"/>
        </w:rPr>
        <w:t>array</w:t>
      </w:r>
      <w:proofErr w:type="spellEnd"/>
      <w:r w:rsidR="00D32BCA">
        <w:t xml:space="preserve"> que serve para guardar as partículas que se encontrar nessa posição.</w:t>
      </w:r>
    </w:p>
    <w:p w14:paraId="0E47684C" w14:textId="77777777" w:rsidR="00680AF6" w:rsidRDefault="00680AF6"/>
    <w:p w14:paraId="0C4C9E15" w14:textId="77777777" w:rsidR="00680AF6" w:rsidRDefault="00680AF6"/>
    <w:p w14:paraId="63EB0B15" w14:textId="77777777" w:rsidR="00680AF6" w:rsidRDefault="00680AF6"/>
    <w:p w14:paraId="0407DE81" w14:textId="77777777" w:rsidR="00680AF6" w:rsidRDefault="00680AF6"/>
    <w:p w14:paraId="52EBC6AC" w14:textId="77777777" w:rsidR="00680AF6" w:rsidRDefault="00680AF6"/>
    <w:p w14:paraId="1B364BEE" w14:textId="77777777" w:rsidR="00680AF6" w:rsidRDefault="00680AF6"/>
    <w:p w14:paraId="122BADE1" w14:textId="77777777" w:rsidR="00680AF6" w:rsidRDefault="00680AF6"/>
    <w:p w14:paraId="75EBB73C" w14:textId="77777777" w:rsidR="00680AF6" w:rsidRDefault="00680AF6"/>
    <w:p w14:paraId="590E9C37" w14:textId="77777777" w:rsidR="00680AF6" w:rsidRDefault="00680AF6"/>
    <w:p w14:paraId="2CE9E0B4" w14:textId="77777777" w:rsidR="00680AF6" w:rsidRDefault="00680AF6"/>
    <w:p w14:paraId="6E92BF1B" w14:textId="77777777" w:rsidR="00680AF6" w:rsidRDefault="00680AF6"/>
    <w:p w14:paraId="1E16FC4F" w14:textId="77777777" w:rsidR="00680AF6" w:rsidRDefault="00680AF6"/>
    <w:p w14:paraId="363ACF5F" w14:textId="77777777" w:rsidR="00680AF6" w:rsidRDefault="00680AF6"/>
    <w:p w14:paraId="6682F267" w14:textId="77777777" w:rsidR="00680AF6" w:rsidRDefault="00680AF6"/>
    <w:p w14:paraId="6319C9B1" w14:textId="77777777" w:rsidR="00680AF6" w:rsidRDefault="00680AF6"/>
    <w:p w14:paraId="24153BC8" w14:textId="77777777" w:rsidR="00680AF6" w:rsidRDefault="00680AF6"/>
    <w:p w14:paraId="580699FC" w14:textId="77777777" w:rsidR="00680AF6" w:rsidRDefault="00680AF6"/>
    <w:p w14:paraId="242083EE" w14:textId="77777777" w:rsidR="00680AF6" w:rsidRDefault="00680AF6"/>
    <w:p w14:paraId="4843C507" w14:textId="77777777" w:rsidR="00680AF6" w:rsidRDefault="00680AF6"/>
    <w:p w14:paraId="3F6302BD" w14:textId="77777777" w:rsidR="00680AF6" w:rsidRDefault="00680AF6"/>
    <w:p w14:paraId="72E47660" w14:textId="77777777" w:rsidR="00680AF6" w:rsidRDefault="00680AF6"/>
    <w:p w14:paraId="6ABB617B" w14:textId="77777777" w:rsidR="00680AF6" w:rsidRDefault="00680AF6"/>
    <w:p w14:paraId="2239DA2F" w14:textId="77777777" w:rsidR="00680AF6" w:rsidRDefault="00680AF6"/>
    <w:p w14:paraId="1BE5B721" w14:textId="77777777" w:rsidR="00680AF6" w:rsidRDefault="00680AF6"/>
    <w:p w14:paraId="18B698CF" w14:textId="77777777" w:rsidR="00680AF6" w:rsidRDefault="00680AF6"/>
    <w:p w14:paraId="1688FC07" w14:textId="77777777" w:rsidR="00680AF6" w:rsidRDefault="00680AF6"/>
    <w:p w14:paraId="54C0E3F9" w14:textId="77777777" w:rsidR="00680AF6" w:rsidRDefault="00680AF6"/>
    <w:p w14:paraId="417F30C9" w14:textId="77777777" w:rsidR="00680AF6" w:rsidRDefault="00680AF6"/>
    <w:p w14:paraId="7EDAE699" w14:textId="77777777" w:rsidR="00680AF6" w:rsidRDefault="00680AF6"/>
    <w:p w14:paraId="1B40C949" w14:textId="77777777" w:rsidR="00680AF6" w:rsidRDefault="00680AF6"/>
    <w:p w14:paraId="275AA382" w14:textId="77777777" w:rsidR="00680AF6" w:rsidRDefault="00680AF6"/>
    <w:p w14:paraId="2C35C4A8" w14:textId="77777777" w:rsidR="00680AF6" w:rsidRDefault="00680AF6"/>
    <w:p w14:paraId="3E2F8CD1" w14:textId="77777777" w:rsidR="00680AF6" w:rsidRDefault="00680AF6"/>
    <w:p w14:paraId="6A629AB5" w14:textId="77777777" w:rsidR="00680AF6" w:rsidRDefault="00680AF6"/>
    <w:p w14:paraId="269B5441" w14:textId="77777777" w:rsidR="00680AF6" w:rsidRDefault="00680AF6"/>
    <w:p w14:paraId="74996F9D" w14:textId="77777777" w:rsidR="00680AF6" w:rsidRDefault="00680AF6"/>
    <w:p w14:paraId="05A560F2" w14:textId="77777777" w:rsidR="00680AF6" w:rsidRDefault="00680AF6"/>
    <w:p w14:paraId="67C38370" w14:textId="77777777" w:rsidR="00680AF6" w:rsidRDefault="00680AF6"/>
    <w:p w14:paraId="6A490945" w14:textId="77777777" w:rsidR="00680AF6" w:rsidRDefault="00680AF6"/>
    <w:p w14:paraId="7DAA098E" w14:textId="77777777" w:rsidR="00680AF6" w:rsidRDefault="00680AF6"/>
    <w:p w14:paraId="78EFC04D" w14:textId="77777777" w:rsidR="00680AF6" w:rsidRDefault="00680AF6"/>
    <w:p w14:paraId="491918E4" w14:textId="77777777" w:rsidR="00680AF6" w:rsidRDefault="00680AF6"/>
    <w:p w14:paraId="4B86438A" w14:textId="77777777" w:rsidR="00680AF6" w:rsidRDefault="00680AF6"/>
    <w:p w14:paraId="5A571C1A" w14:textId="77777777" w:rsidR="00680AF6" w:rsidRDefault="00680AF6"/>
    <w:p w14:paraId="5656BE11" w14:textId="3FFF98A2" w:rsidR="00C227DA" w:rsidRDefault="00C227DA" w:rsidP="00C227DA">
      <w:bookmarkStart w:id="9" w:name="_Toc194680534"/>
      <w:r w:rsidRPr="00015DBC">
        <w:rPr>
          <w:rStyle w:val="Ttulo2Carter"/>
        </w:rPr>
        <w:lastRenderedPageBreak/>
        <w:t xml:space="preserve">Módulo </w:t>
      </w:r>
      <w:r>
        <w:rPr>
          <w:rStyle w:val="Ttulo2Carter"/>
        </w:rPr>
        <w:t>re</w:t>
      </w:r>
      <w:r w:rsidR="00AA4C77">
        <w:rPr>
          <w:rStyle w:val="Ttulo2Carter"/>
        </w:rPr>
        <w:t>sultado_simulacao</w:t>
      </w:r>
      <w:r w:rsidRPr="00015DBC">
        <w:rPr>
          <w:rStyle w:val="Ttulo2Carter"/>
        </w:rPr>
        <w:t>.py</w:t>
      </w:r>
      <w:bookmarkEnd w:id="9"/>
      <w:r>
        <w:br/>
      </w:r>
      <w:r>
        <w:br/>
        <w:t xml:space="preserve">Este é módulo </w:t>
      </w:r>
      <w:r w:rsidR="00D32BCA">
        <w:t>contém uma classe</w:t>
      </w:r>
      <w:r w:rsidR="00B6717D">
        <w:t xml:space="preserve">, </w:t>
      </w:r>
      <w:proofErr w:type="spellStart"/>
      <w:r w:rsidR="00B6717D" w:rsidRPr="00CF7B90">
        <w:rPr>
          <w:b/>
          <w:bCs/>
        </w:rPr>
        <w:t>ResultadoSimulacao</w:t>
      </w:r>
      <w:proofErr w:type="spellEnd"/>
      <w:r w:rsidR="00B6717D">
        <w:t xml:space="preserve">, que </w:t>
      </w:r>
      <w:r w:rsidR="00D32BCA">
        <w:t>serve para</w:t>
      </w:r>
      <w:r w:rsidR="00B6717D">
        <w:t xml:space="preserve"> </w:t>
      </w:r>
      <w:r w:rsidR="005316A6">
        <w:t>desenhar um gráfico e mostrar as estatísticas finais</w:t>
      </w:r>
      <w:r w:rsidR="00F829F4">
        <w:t xml:space="preserve"> da simulação.</w:t>
      </w:r>
    </w:p>
    <w:p w14:paraId="698C8BC4" w14:textId="77777777" w:rsidR="00F829F4" w:rsidRDefault="00F829F4" w:rsidP="00C227DA"/>
    <w:p w14:paraId="16461EFD" w14:textId="6E6378AF" w:rsidR="00F829F4" w:rsidRDefault="00F829F4" w:rsidP="00C227DA">
      <w:r>
        <w:t xml:space="preserve">A classe usa a biblioteca </w:t>
      </w:r>
      <w:proofErr w:type="spellStart"/>
      <w:r w:rsidRPr="00CF7B90">
        <w:rPr>
          <w:b/>
          <w:bCs/>
        </w:rPr>
        <w:t>mat</w:t>
      </w:r>
      <w:r w:rsidR="00E73183" w:rsidRPr="00CF7B90">
        <w:rPr>
          <w:b/>
          <w:bCs/>
        </w:rPr>
        <w:t>plotlib</w:t>
      </w:r>
      <w:proofErr w:type="spellEnd"/>
      <w:r w:rsidR="00E73183">
        <w:t>, e contém ape</w:t>
      </w:r>
      <w:r w:rsidR="00AE1CD9">
        <w:t>n</w:t>
      </w:r>
      <w:r w:rsidR="00E73183">
        <w:t>as um método</w:t>
      </w:r>
      <w:r w:rsidR="00AE1CD9">
        <w:t xml:space="preserve">, </w:t>
      </w:r>
      <w:proofErr w:type="spellStart"/>
      <w:r w:rsidR="00AE1CD9" w:rsidRPr="00CF7B90">
        <w:rPr>
          <w:b/>
          <w:bCs/>
        </w:rPr>
        <w:t>desenhar_resultado</w:t>
      </w:r>
      <w:proofErr w:type="spellEnd"/>
      <w:r w:rsidR="00AE1CD9">
        <w:t xml:space="preserve">, que </w:t>
      </w:r>
      <w:r w:rsidR="00F05B0D">
        <w:t>dese</w:t>
      </w:r>
      <w:r w:rsidR="00397401">
        <w:t>nha</w:t>
      </w:r>
      <w:r w:rsidR="00F05B0D">
        <w:t xml:space="preserve"> </w:t>
      </w:r>
      <w:r w:rsidR="00397401">
        <w:t xml:space="preserve">um gráfico que mostra a evolução das </w:t>
      </w:r>
      <w:r w:rsidR="00EE0CD4">
        <w:t>partículas P e Q e moléculas R</w:t>
      </w:r>
      <w:r w:rsidR="00451B48">
        <w:t xml:space="preserve"> ao longo do tempo da simulação.</w:t>
      </w:r>
      <w:r w:rsidR="00F05B0D">
        <w:t xml:space="preserve"> </w:t>
      </w:r>
      <w:r w:rsidR="00AE1CD9">
        <w:t xml:space="preserve"> </w:t>
      </w:r>
      <w:r w:rsidR="00E73183">
        <w:t xml:space="preserve"> </w:t>
      </w:r>
    </w:p>
    <w:p w14:paraId="58C67B26" w14:textId="77777777" w:rsidR="00C227DA" w:rsidRDefault="00C227DA" w:rsidP="00C227DA"/>
    <w:p w14:paraId="267E83C3" w14:textId="371BC920" w:rsidR="00680AF6" w:rsidRDefault="00451B48">
      <w:r>
        <w:t xml:space="preserve">Mostra </w:t>
      </w:r>
      <w:r w:rsidR="00D62132">
        <w:t xml:space="preserve">também o </w:t>
      </w:r>
      <w:r w:rsidR="00CF7B90">
        <w:t>número</w:t>
      </w:r>
      <w:r w:rsidR="00D62132">
        <w:t xml:space="preserve"> de partículas e moléculas cria</w:t>
      </w:r>
      <w:r w:rsidR="00A31645">
        <w:t>das e consumidas durante a simulação.</w:t>
      </w:r>
      <w:r>
        <w:t xml:space="preserve"> </w:t>
      </w:r>
    </w:p>
    <w:p w14:paraId="11F6EE9D" w14:textId="77777777" w:rsidR="00680AF6" w:rsidRDefault="00680AF6"/>
    <w:p w14:paraId="55568269" w14:textId="77777777" w:rsidR="00680AF6" w:rsidRDefault="00680AF6"/>
    <w:p w14:paraId="13A399AA" w14:textId="77777777" w:rsidR="00680AF6" w:rsidRDefault="00680AF6"/>
    <w:p w14:paraId="7EE1B441" w14:textId="77777777" w:rsidR="00680AF6" w:rsidRDefault="00680AF6"/>
    <w:p w14:paraId="61B94819" w14:textId="77777777" w:rsidR="00680AF6" w:rsidRDefault="00680AF6"/>
    <w:p w14:paraId="27C71D1A" w14:textId="77777777" w:rsidR="00680AF6" w:rsidRDefault="00680AF6"/>
    <w:p w14:paraId="46AE3F16" w14:textId="77777777" w:rsidR="00680AF6" w:rsidRDefault="00680AF6"/>
    <w:p w14:paraId="796A8A17" w14:textId="77777777" w:rsidR="00680AF6" w:rsidRDefault="00680AF6"/>
    <w:p w14:paraId="54959800" w14:textId="77777777" w:rsidR="00680AF6" w:rsidRDefault="00680AF6"/>
    <w:p w14:paraId="1D0A30A1" w14:textId="77777777" w:rsidR="00680AF6" w:rsidRDefault="00680AF6"/>
    <w:p w14:paraId="130BF89E" w14:textId="77777777" w:rsidR="00680AF6" w:rsidRDefault="00680AF6"/>
    <w:p w14:paraId="33507673" w14:textId="77777777" w:rsidR="00680AF6" w:rsidRDefault="00680AF6"/>
    <w:p w14:paraId="251C415C" w14:textId="77777777" w:rsidR="00680AF6" w:rsidRDefault="00680AF6"/>
    <w:p w14:paraId="642552E7" w14:textId="77777777" w:rsidR="00680AF6" w:rsidRDefault="00680AF6"/>
    <w:p w14:paraId="63EC6104" w14:textId="77777777" w:rsidR="00680AF6" w:rsidRDefault="00680AF6"/>
    <w:p w14:paraId="4A526497" w14:textId="77777777" w:rsidR="00680AF6" w:rsidRDefault="00680AF6"/>
    <w:p w14:paraId="08CA7063" w14:textId="77777777" w:rsidR="00680AF6" w:rsidRDefault="00680AF6"/>
    <w:p w14:paraId="76CE6D71" w14:textId="77777777" w:rsidR="00680AF6" w:rsidRDefault="00680AF6"/>
    <w:p w14:paraId="68A3AFDB" w14:textId="77777777" w:rsidR="00680AF6" w:rsidRDefault="00680AF6"/>
    <w:p w14:paraId="59334285" w14:textId="77777777" w:rsidR="00680AF6" w:rsidRDefault="00680AF6"/>
    <w:p w14:paraId="7478D51F" w14:textId="77777777" w:rsidR="00680AF6" w:rsidRDefault="00680AF6"/>
    <w:p w14:paraId="1F26576F" w14:textId="77777777" w:rsidR="00680AF6" w:rsidRDefault="00680AF6"/>
    <w:p w14:paraId="7FA0ADC8" w14:textId="77777777" w:rsidR="00680AF6" w:rsidRDefault="00680AF6"/>
    <w:p w14:paraId="434C8D27" w14:textId="77777777" w:rsidR="00680AF6" w:rsidRDefault="00680AF6"/>
    <w:p w14:paraId="464F13B3" w14:textId="77777777" w:rsidR="00680AF6" w:rsidRDefault="00680AF6"/>
    <w:p w14:paraId="1DDAC1B8" w14:textId="77777777" w:rsidR="00680AF6" w:rsidRDefault="00680AF6"/>
    <w:p w14:paraId="670BE80A" w14:textId="77777777" w:rsidR="00680AF6" w:rsidRDefault="00680AF6"/>
    <w:p w14:paraId="5F87BE73" w14:textId="77777777" w:rsidR="00680AF6" w:rsidRDefault="00680AF6"/>
    <w:p w14:paraId="68D079A2" w14:textId="77777777" w:rsidR="00680AF6" w:rsidRDefault="00680AF6"/>
    <w:p w14:paraId="7C3EB5B8" w14:textId="77777777" w:rsidR="00680AF6" w:rsidRDefault="00680AF6"/>
    <w:p w14:paraId="6338D992" w14:textId="77777777" w:rsidR="00680AF6" w:rsidRDefault="00680AF6"/>
    <w:p w14:paraId="65B5571B" w14:textId="77777777" w:rsidR="00680AF6" w:rsidRDefault="00680AF6"/>
    <w:p w14:paraId="1B3EAB50" w14:textId="77777777" w:rsidR="00680AF6" w:rsidRDefault="00680AF6"/>
    <w:p w14:paraId="59EEFB57" w14:textId="77777777" w:rsidR="00680AF6" w:rsidRDefault="00680AF6"/>
    <w:p w14:paraId="1C9C6BEA" w14:textId="77777777" w:rsidR="00680AF6" w:rsidRDefault="00680AF6"/>
    <w:p w14:paraId="5D5A2FF0" w14:textId="77777777" w:rsidR="00680AF6" w:rsidRDefault="00680AF6"/>
    <w:p w14:paraId="2C1834CE" w14:textId="77777777" w:rsidR="00680AF6" w:rsidRDefault="00680AF6"/>
    <w:p w14:paraId="3BC6E3AF" w14:textId="77777777" w:rsidR="00680AF6" w:rsidRDefault="00680AF6"/>
    <w:p w14:paraId="63D1F95B" w14:textId="77777777" w:rsidR="00680AF6" w:rsidRDefault="00680AF6"/>
    <w:p w14:paraId="0F188885" w14:textId="77777777" w:rsidR="00680AF6" w:rsidRDefault="00680AF6"/>
    <w:p w14:paraId="400BDA96" w14:textId="77777777" w:rsidR="00680AF6" w:rsidRDefault="00680AF6"/>
    <w:p w14:paraId="64178304" w14:textId="77777777" w:rsidR="00680AF6" w:rsidRDefault="00680AF6"/>
    <w:p w14:paraId="1F4A9920" w14:textId="77777777" w:rsidR="00680AF6" w:rsidRDefault="00680AF6"/>
    <w:p w14:paraId="561A6C1D" w14:textId="77777777" w:rsidR="00680AF6" w:rsidRDefault="00680AF6"/>
    <w:p w14:paraId="314947A1" w14:textId="77777777" w:rsidR="00680AF6" w:rsidRDefault="00680AF6"/>
    <w:p w14:paraId="3980FA39" w14:textId="77777777" w:rsidR="00680AF6" w:rsidRDefault="00680AF6"/>
    <w:p w14:paraId="02B5349F" w14:textId="77777777" w:rsidR="00680AF6" w:rsidRDefault="00680AF6"/>
    <w:p w14:paraId="192B3C86" w14:textId="77777777" w:rsidR="00680AF6" w:rsidRDefault="00680AF6"/>
    <w:p w14:paraId="482E3A14" w14:textId="77777777" w:rsidR="00680AF6" w:rsidRDefault="00680AF6"/>
    <w:p w14:paraId="5ECFA957" w14:textId="77777777" w:rsidR="00680AF6" w:rsidRDefault="00680AF6"/>
    <w:p w14:paraId="238C4924" w14:textId="77777777" w:rsidR="00680AF6" w:rsidRDefault="00680AF6"/>
    <w:p w14:paraId="12941F28" w14:textId="77777777" w:rsidR="00680AF6" w:rsidRDefault="00680AF6"/>
    <w:p w14:paraId="4BCEC43D" w14:textId="77777777" w:rsidR="00680AF6" w:rsidRDefault="00680AF6"/>
    <w:p w14:paraId="20425F39" w14:textId="77777777" w:rsidR="00680AF6" w:rsidRDefault="00680AF6"/>
    <w:p w14:paraId="504A2235" w14:textId="77777777" w:rsidR="00680AF6" w:rsidRDefault="00680AF6"/>
    <w:p w14:paraId="2D92BE6C" w14:textId="77777777" w:rsidR="00680AF6" w:rsidRDefault="00680AF6"/>
    <w:p w14:paraId="2401E27E" w14:textId="77777777" w:rsidR="00680AF6" w:rsidRDefault="00680AF6"/>
    <w:p w14:paraId="6D697744" w14:textId="77777777" w:rsidR="00680AF6" w:rsidRDefault="00680AF6"/>
    <w:p w14:paraId="6C5DAEF7" w14:textId="77777777" w:rsidR="00680AF6" w:rsidRDefault="00680AF6"/>
    <w:p w14:paraId="75C3BD42" w14:textId="77777777" w:rsidR="00680AF6" w:rsidRDefault="00680AF6"/>
    <w:p w14:paraId="52CE6265" w14:textId="77777777" w:rsidR="00680AF6" w:rsidRDefault="00680AF6"/>
    <w:p w14:paraId="1AD6BF91" w14:textId="77777777" w:rsidR="00680AF6" w:rsidRDefault="00680AF6"/>
    <w:p w14:paraId="31A4558C" w14:textId="77777777" w:rsidR="00680AF6" w:rsidRDefault="00680AF6"/>
    <w:p w14:paraId="3332EB64" w14:textId="77777777" w:rsidR="00680AF6" w:rsidRDefault="00680AF6"/>
    <w:p w14:paraId="33C9D72D" w14:textId="77777777" w:rsidR="00680AF6" w:rsidRDefault="00680AF6"/>
    <w:p w14:paraId="6E141FD5" w14:textId="77777777" w:rsidR="00680AF6" w:rsidRDefault="00680AF6"/>
    <w:p w14:paraId="0F39998D" w14:textId="77777777" w:rsidR="00680AF6" w:rsidRDefault="00680AF6"/>
    <w:p w14:paraId="1E739A0E" w14:textId="77777777" w:rsidR="00680AF6" w:rsidRDefault="00680AF6"/>
    <w:p w14:paraId="49320CA1" w14:textId="77777777" w:rsidR="00680AF6" w:rsidRDefault="00680AF6"/>
    <w:p w14:paraId="56D0E366" w14:textId="77777777" w:rsidR="00680AF6" w:rsidRDefault="00680AF6"/>
    <w:p w14:paraId="6093D1C9" w14:textId="77777777" w:rsidR="00680AF6" w:rsidRDefault="00680AF6"/>
    <w:p w14:paraId="3E9CDE9A" w14:textId="77777777" w:rsidR="00680AF6" w:rsidRDefault="00680AF6"/>
    <w:p w14:paraId="694AE29C" w14:textId="77777777" w:rsidR="00680AF6" w:rsidRDefault="00680AF6"/>
    <w:p w14:paraId="6D4B3793" w14:textId="77777777" w:rsidR="00680AF6" w:rsidRDefault="00680AF6"/>
    <w:p w14:paraId="08ADDBC9" w14:textId="77777777" w:rsidR="00680AF6" w:rsidRDefault="00680AF6"/>
    <w:p w14:paraId="664C0852" w14:textId="77777777" w:rsidR="00680AF6" w:rsidRDefault="00680AF6"/>
    <w:p w14:paraId="1F9371CB" w14:textId="77777777" w:rsidR="00680AF6" w:rsidRDefault="00680AF6"/>
    <w:p w14:paraId="568FC119" w14:textId="77777777" w:rsidR="00680AF6" w:rsidRDefault="00680AF6"/>
    <w:p w14:paraId="01E8C4F5" w14:textId="77777777" w:rsidR="00680AF6" w:rsidRDefault="00680AF6"/>
    <w:p w14:paraId="65A96D57" w14:textId="77777777" w:rsidR="00680AF6" w:rsidRDefault="00680AF6"/>
    <w:p w14:paraId="07F2F95B" w14:textId="77777777" w:rsidR="00680AF6" w:rsidRDefault="00680AF6"/>
    <w:p w14:paraId="40D5122D" w14:textId="77777777" w:rsidR="00680AF6" w:rsidRDefault="00680AF6"/>
    <w:p w14:paraId="7F70E4EC" w14:textId="77777777" w:rsidR="00680AF6" w:rsidRDefault="00680AF6"/>
    <w:p w14:paraId="2CF4FC75" w14:textId="77777777" w:rsidR="00680AF6" w:rsidRDefault="00680AF6"/>
    <w:p w14:paraId="2304BAF3" w14:textId="77777777" w:rsidR="00680AF6" w:rsidRDefault="00680AF6"/>
    <w:p w14:paraId="0A261BF8" w14:textId="77777777" w:rsidR="00680AF6" w:rsidRDefault="00680AF6"/>
    <w:p w14:paraId="2024E304" w14:textId="77777777" w:rsidR="00680AF6" w:rsidRDefault="00680AF6"/>
    <w:p w14:paraId="42C55A7D" w14:textId="77777777" w:rsidR="00680AF6" w:rsidRDefault="00680AF6"/>
    <w:p w14:paraId="6BB7380F" w14:textId="77777777" w:rsidR="00680AF6" w:rsidRDefault="00680AF6"/>
    <w:p w14:paraId="4EEF9970" w14:textId="77777777" w:rsidR="00680AF6" w:rsidRDefault="00680AF6"/>
    <w:p w14:paraId="5E9AD802" w14:textId="77777777" w:rsidR="00680AF6" w:rsidRDefault="00680AF6"/>
    <w:p w14:paraId="269B4FB1" w14:textId="77777777" w:rsidR="00680AF6" w:rsidRDefault="00680AF6"/>
    <w:p w14:paraId="364F5284" w14:textId="77777777" w:rsidR="00680AF6" w:rsidRDefault="00680AF6"/>
    <w:p w14:paraId="2EAEE893" w14:textId="77777777" w:rsidR="00680AF6" w:rsidRDefault="00680AF6"/>
    <w:p w14:paraId="05427B82" w14:textId="77777777" w:rsidR="00680AF6" w:rsidRDefault="00680AF6"/>
    <w:p w14:paraId="392F42BC" w14:textId="77777777" w:rsidR="00680AF6" w:rsidRDefault="00680AF6"/>
    <w:p w14:paraId="155C2B4A" w14:textId="77777777" w:rsidR="00680AF6" w:rsidRDefault="00680AF6"/>
    <w:p w14:paraId="62C06A1B" w14:textId="77777777" w:rsidR="00680AF6" w:rsidRDefault="00680AF6"/>
    <w:p w14:paraId="23C96CDF" w14:textId="77777777" w:rsidR="00680AF6" w:rsidRDefault="00680AF6"/>
    <w:p w14:paraId="355E7D46" w14:textId="77777777" w:rsidR="00680AF6" w:rsidRDefault="00680AF6"/>
    <w:p w14:paraId="52FE1662" w14:textId="77777777" w:rsidR="00680AF6" w:rsidRDefault="00680AF6"/>
    <w:p w14:paraId="32A3ADAC" w14:textId="77777777" w:rsidR="00680AF6" w:rsidRDefault="00680AF6"/>
    <w:p w14:paraId="5FE3B969" w14:textId="77777777" w:rsidR="00680AF6" w:rsidRDefault="00680AF6"/>
    <w:p w14:paraId="23DD2E2B" w14:textId="77777777" w:rsidR="00680AF6" w:rsidRDefault="00680AF6"/>
    <w:p w14:paraId="10D400B8" w14:textId="77777777" w:rsidR="00680AF6" w:rsidRDefault="00680AF6"/>
    <w:p w14:paraId="2EC8FB7F" w14:textId="77777777" w:rsidR="00680AF6" w:rsidRDefault="00680AF6"/>
    <w:p w14:paraId="0FC2811B" w14:textId="77777777" w:rsidR="00680AF6" w:rsidRDefault="00680AF6"/>
    <w:p w14:paraId="22DD80D1" w14:textId="77777777" w:rsidR="00680AF6" w:rsidRDefault="00680AF6"/>
    <w:p w14:paraId="6CE233D3" w14:textId="77777777" w:rsidR="00680AF6" w:rsidRDefault="00680AF6"/>
    <w:p w14:paraId="233D9E23" w14:textId="77777777" w:rsidR="00680AF6" w:rsidRDefault="00680AF6"/>
    <w:p w14:paraId="2777AB5C" w14:textId="77777777" w:rsidR="00680AF6" w:rsidRDefault="00680AF6"/>
    <w:p w14:paraId="50F9CF3B" w14:textId="77777777" w:rsidR="00680AF6" w:rsidRDefault="00680AF6"/>
    <w:p w14:paraId="1CD6475F" w14:textId="77777777" w:rsidR="00680AF6" w:rsidRDefault="00680AF6"/>
    <w:p w14:paraId="462F0A47" w14:textId="77777777" w:rsidR="00680AF6" w:rsidRDefault="00680AF6"/>
    <w:p w14:paraId="389B11E6" w14:textId="77777777" w:rsidR="00680AF6" w:rsidRDefault="00680AF6"/>
    <w:p w14:paraId="1B2A36B0" w14:textId="77777777" w:rsidR="00680AF6" w:rsidRDefault="00680AF6"/>
    <w:p w14:paraId="1016FF2C" w14:textId="77777777" w:rsidR="00680AF6" w:rsidRDefault="00680AF6"/>
    <w:p w14:paraId="2A0FE800" w14:textId="77777777" w:rsidR="00680AF6" w:rsidRDefault="00680AF6"/>
    <w:p w14:paraId="30E4C888" w14:textId="77777777" w:rsidR="00680AF6" w:rsidRDefault="00680AF6"/>
    <w:p w14:paraId="685917E0" w14:textId="77777777" w:rsidR="00680AF6" w:rsidRDefault="00680AF6"/>
    <w:p w14:paraId="3F28F678" w14:textId="77777777" w:rsidR="00680AF6" w:rsidRDefault="00680AF6"/>
    <w:p w14:paraId="647D001C" w14:textId="77777777" w:rsidR="00680AF6" w:rsidRDefault="00680AF6"/>
    <w:p w14:paraId="6387C2F7" w14:textId="77777777" w:rsidR="00A24793" w:rsidRPr="00034B24" w:rsidRDefault="00A24793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034B24" w14:paraId="01248A66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6A4F60C9" w14:textId="77777777" w:rsidR="0031055C" w:rsidRPr="00034B24" w:rsidRDefault="0031055C" w:rsidP="0031055C">
            <w:pPr>
              <w:pStyle w:val="ncoraGrfica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0240DDCF" w14:textId="77777777" w:rsidR="0031055C" w:rsidRPr="00034B24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0D89F910" w14:textId="77777777" w:rsidR="0031055C" w:rsidRPr="00034B24" w:rsidRDefault="0031055C" w:rsidP="00D6375E"/>
        </w:tc>
      </w:tr>
      <w:tr w:rsidR="0031055C" w:rsidRPr="00034B24" w14:paraId="403F5A55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71DE1C48" w14:textId="77777777" w:rsidR="0031055C" w:rsidRPr="00034B24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70EFDCF5" w14:textId="77777777" w:rsidR="0031055C" w:rsidRPr="00034B24" w:rsidRDefault="00965501" w:rsidP="00A24793">
            <w:pPr>
              <w:pStyle w:val="Citao"/>
            </w:pPr>
            <w:sdt>
              <w:sdtPr>
                <w:id w:val="1695962374"/>
                <w:placeholder>
                  <w:docPart w:val="A21BC13A8D8D47CB9429D38B65868439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34B24">
                  <w:rPr>
                    <w:rStyle w:val="CitaoCarter"/>
                    <w:lang w:bidi="pt-PT"/>
                  </w:rPr>
                  <w:t>Lorem Ipsum é simplesmente texto de preenchimento da indústria de impressão e tipografia.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3CFC907A" w14:textId="77777777" w:rsidR="0031055C" w:rsidRPr="00034B24" w:rsidRDefault="0031055C" w:rsidP="00D6375E"/>
        </w:tc>
      </w:tr>
      <w:tr w:rsidR="0031055C" w:rsidRPr="00034B24" w14:paraId="10E379D5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597949B1" w14:textId="77777777" w:rsidR="0031055C" w:rsidRPr="00034B24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1D0CEAD6" w14:textId="77777777" w:rsidR="0031055C" w:rsidRPr="00034B24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1399DDED" w14:textId="77777777" w:rsidR="0031055C" w:rsidRPr="00034B24" w:rsidRDefault="0031055C" w:rsidP="00D6375E"/>
        </w:tc>
      </w:tr>
    </w:tbl>
    <w:p w14:paraId="01C5A4B8" w14:textId="77777777" w:rsidR="00A81248" w:rsidRPr="00034B24" w:rsidRDefault="00C66528">
      <w:r w:rsidRPr="00034B24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067523" wp14:editId="56C879A2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640C5528" id="Forma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034B24" w:rsidSect="00034B24">
      <w:footerReference w:type="even" r:id="rId10"/>
      <w:footerReference w:type="default" r:id="rId11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E8543" w14:textId="77777777" w:rsidR="004E36CA" w:rsidRDefault="004E36CA" w:rsidP="001205A1">
      <w:r>
        <w:separator/>
      </w:r>
    </w:p>
  </w:endnote>
  <w:endnote w:type="continuationSeparator" w:id="0">
    <w:p w14:paraId="3F205AD2" w14:textId="77777777" w:rsidR="004E36CA" w:rsidRDefault="004E36C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3DD5DF1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7B0740">
          <w:rPr>
            <w:rStyle w:val="Nmerodepgina"/>
            <w:noProof/>
            <w:lang w:bidi="pt-PT"/>
          </w:rPr>
          <w:t>2</w:t>
        </w:r>
        <w:r>
          <w:rPr>
            <w:rStyle w:val="Nmerodepgina"/>
            <w:lang w:bidi="pt-PT"/>
          </w:rPr>
          <w:fldChar w:fldCharType="end"/>
        </w:r>
      </w:p>
    </w:sdtContent>
  </w:sdt>
  <w:p w14:paraId="7E69B825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640EF6B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C66528">
          <w:rPr>
            <w:rStyle w:val="Nmerodepgina"/>
            <w:noProof/>
            <w:lang w:bidi="pt-PT"/>
          </w:rPr>
          <w:t>4</w:t>
        </w:r>
        <w:r>
          <w:rPr>
            <w:rStyle w:val="Nmerodepgina"/>
            <w:lang w:bidi="pt-PT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1A93C1E0" w14:textId="77777777" w:rsidTr="005F4F46">
      <w:tc>
        <w:tcPr>
          <w:tcW w:w="5395" w:type="dxa"/>
        </w:tcPr>
        <w:p w14:paraId="442DA740" w14:textId="56B36122" w:rsidR="001205A1" w:rsidRPr="001205A1" w:rsidRDefault="00BF5C17" w:rsidP="00C66528">
          <w:pPr>
            <w:pStyle w:val="Rodap"/>
          </w:pPr>
          <w:r w:rsidRPr="00BF5C17">
            <w:rPr>
              <w:color w:val="7F7F7F" w:themeColor="text1" w:themeTint="80"/>
            </w:rPr>
            <w:t xml:space="preserve">CP </w:t>
          </w:r>
          <w:proofErr w:type="spellStart"/>
          <w:r w:rsidRPr="00BF5C17">
            <w:rPr>
              <w:color w:val="7F7F7F" w:themeColor="text1" w:themeTint="80"/>
            </w:rPr>
            <w:t>Projecto</w:t>
          </w:r>
          <w:proofErr w:type="spellEnd"/>
          <w:r w:rsidRPr="00BF5C17">
            <w:rPr>
              <w:color w:val="7F7F7F" w:themeColor="text1" w:themeTint="80"/>
            </w:rPr>
            <w:t xml:space="preserve"> - LEQ-</w:t>
          </w:r>
          <w:proofErr w:type="spellStart"/>
          <w:r w:rsidRPr="00BF5C17">
            <w:rPr>
              <w:color w:val="7F7F7F" w:themeColor="text1" w:themeTint="80"/>
            </w:rPr>
            <w:t>LEMat</w:t>
          </w:r>
          <w:proofErr w:type="spellEnd"/>
          <w:r w:rsidRPr="00BF5C17">
            <w:rPr>
              <w:color w:val="7F7F7F" w:themeColor="text1" w:themeTint="80"/>
            </w:rPr>
            <w:t xml:space="preserve"> 2024-25</w:t>
          </w:r>
        </w:p>
      </w:tc>
      <w:tc>
        <w:tcPr>
          <w:tcW w:w="5395" w:type="dxa"/>
        </w:tcPr>
        <w:p w14:paraId="267611C0" w14:textId="77777777" w:rsidR="001205A1" w:rsidRPr="001205A1" w:rsidRDefault="001205A1" w:rsidP="001205A1">
          <w:pPr>
            <w:pStyle w:val="Rodap"/>
          </w:pPr>
          <w:r w:rsidRPr="001205A1">
            <w:rPr>
              <w:lang w:bidi="pt-PT"/>
            </w:rPr>
            <w:t xml:space="preserve">   </w:t>
          </w:r>
        </w:p>
      </w:tc>
    </w:tr>
  </w:tbl>
  <w:p w14:paraId="31818106" w14:textId="77777777" w:rsidR="001205A1" w:rsidRDefault="001205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8BDF1" w14:textId="77777777" w:rsidR="004E36CA" w:rsidRDefault="004E36CA" w:rsidP="001205A1">
      <w:r>
        <w:separator/>
      </w:r>
    </w:p>
  </w:footnote>
  <w:footnote w:type="continuationSeparator" w:id="0">
    <w:p w14:paraId="70FB6A6F" w14:textId="77777777" w:rsidR="004E36CA" w:rsidRDefault="004E36CA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CA"/>
    <w:rsid w:val="00010493"/>
    <w:rsid w:val="00010C3D"/>
    <w:rsid w:val="00015DBC"/>
    <w:rsid w:val="00016035"/>
    <w:rsid w:val="00021747"/>
    <w:rsid w:val="00034B24"/>
    <w:rsid w:val="00046D42"/>
    <w:rsid w:val="000934D6"/>
    <w:rsid w:val="000A2049"/>
    <w:rsid w:val="000A3B56"/>
    <w:rsid w:val="000A6803"/>
    <w:rsid w:val="000A730F"/>
    <w:rsid w:val="000C44B4"/>
    <w:rsid w:val="000C4ED1"/>
    <w:rsid w:val="000D38E5"/>
    <w:rsid w:val="000D50B0"/>
    <w:rsid w:val="001205A1"/>
    <w:rsid w:val="00137E88"/>
    <w:rsid w:val="001422F2"/>
    <w:rsid w:val="0014304B"/>
    <w:rsid w:val="0015065E"/>
    <w:rsid w:val="00160C71"/>
    <w:rsid w:val="00171B77"/>
    <w:rsid w:val="00173C6E"/>
    <w:rsid w:val="00182556"/>
    <w:rsid w:val="0019243E"/>
    <w:rsid w:val="001B1464"/>
    <w:rsid w:val="001D082D"/>
    <w:rsid w:val="001D5C8C"/>
    <w:rsid w:val="001D7884"/>
    <w:rsid w:val="002152D4"/>
    <w:rsid w:val="002172FA"/>
    <w:rsid w:val="00217774"/>
    <w:rsid w:val="00255831"/>
    <w:rsid w:val="00260F3A"/>
    <w:rsid w:val="002747E1"/>
    <w:rsid w:val="002877E8"/>
    <w:rsid w:val="0029493B"/>
    <w:rsid w:val="002A3A3C"/>
    <w:rsid w:val="002B3634"/>
    <w:rsid w:val="002C6EB4"/>
    <w:rsid w:val="002D20AD"/>
    <w:rsid w:val="002E3DF2"/>
    <w:rsid w:val="002E7C4E"/>
    <w:rsid w:val="002F579A"/>
    <w:rsid w:val="0031055C"/>
    <w:rsid w:val="003108B6"/>
    <w:rsid w:val="00311014"/>
    <w:rsid w:val="0032704C"/>
    <w:rsid w:val="0036655C"/>
    <w:rsid w:val="00371CF7"/>
    <w:rsid w:val="00371EE1"/>
    <w:rsid w:val="00397401"/>
    <w:rsid w:val="003A230A"/>
    <w:rsid w:val="003A798E"/>
    <w:rsid w:val="003B496F"/>
    <w:rsid w:val="003B5729"/>
    <w:rsid w:val="003C1780"/>
    <w:rsid w:val="003D5AB0"/>
    <w:rsid w:val="003E033A"/>
    <w:rsid w:val="003F04CC"/>
    <w:rsid w:val="00411A4E"/>
    <w:rsid w:val="00425A99"/>
    <w:rsid w:val="004333D3"/>
    <w:rsid w:val="00444EA0"/>
    <w:rsid w:val="00451B48"/>
    <w:rsid w:val="00471B32"/>
    <w:rsid w:val="00483943"/>
    <w:rsid w:val="004B6217"/>
    <w:rsid w:val="004C14E1"/>
    <w:rsid w:val="004D2C24"/>
    <w:rsid w:val="004E36CA"/>
    <w:rsid w:val="00504F29"/>
    <w:rsid w:val="0051012B"/>
    <w:rsid w:val="005316A6"/>
    <w:rsid w:val="00540E8A"/>
    <w:rsid w:val="00580A79"/>
    <w:rsid w:val="0058388B"/>
    <w:rsid w:val="005862B1"/>
    <w:rsid w:val="00594E04"/>
    <w:rsid w:val="005B37E7"/>
    <w:rsid w:val="005C0B83"/>
    <w:rsid w:val="005C62AF"/>
    <w:rsid w:val="005E2C02"/>
    <w:rsid w:val="005E6B25"/>
    <w:rsid w:val="005F4DF6"/>
    <w:rsid w:val="005F4F46"/>
    <w:rsid w:val="00603619"/>
    <w:rsid w:val="00612532"/>
    <w:rsid w:val="00617B91"/>
    <w:rsid w:val="00632E69"/>
    <w:rsid w:val="00635368"/>
    <w:rsid w:val="00680AF6"/>
    <w:rsid w:val="00680F5E"/>
    <w:rsid w:val="006C60E6"/>
    <w:rsid w:val="006E696A"/>
    <w:rsid w:val="006F5C1B"/>
    <w:rsid w:val="0070108B"/>
    <w:rsid w:val="00711AD9"/>
    <w:rsid w:val="00723409"/>
    <w:rsid w:val="007613E7"/>
    <w:rsid w:val="00761D58"/>
    <w:rsid w:val="00765E5D"/>
    <w:rsid w:val="007757EA"/>
    <w:rsid w:val="007A3111"/>
    <w:rsid w:val="007B0740"/>
    <w:rsid w:val="007B373A"/>
    <w:rsid w:val="007C1BAB"/>
    <w:rsid w:val="007D3BDB"/>
    <w:rsid w:val="007D7967"/>
    <w:rsid w:val="007E46F5"/>
    <w:rsid w:val="007E6A33"/>
    <w:rsid w:val="008050E2"/>
    <w:rsid w:val="008123BF"/>
    <w:rsid w:val="0081303E"/>
    <w:rsid w:val="00815B53"/>
    <w:rsid w:val="00816F81"/>
    <w:rsid w:val="00822CBF"/>
    <w:rsid w:val="00825CDE"/>
    <w:rsid w:val="00827A13"/>
    <w:rsid w:val="00831760"/>
    <w:rsid w:val="00866ED6"/>
    <w:rsid w:val="0087142D"/>
    <w:rsid w:val="008939FB"/>
    <w:rsid w:val="0089762C"/>
    <w:rsid w:val="008A6043"/>
    <w:rsid w:val="008B3FC3"/>
    <w:rsid w:val="008B76BC"/>
    <w:rsid w:val="008C42DC"/>
    <w:rsid w:val="00900D75"/>
    <w:rsid w:val="009155F4"/>
    <w:rsid w:val="00922F2E"/>
    <w:rsid w:val="009257ED"/>
    <w:rsid w:val="00937960"/>
    <w:rsid w:val="00954FBE"/>
    <w:rsid w:val="00966611"/>
    <w:rsid w:val="00990573"/>
    <w:rsid w:val="009B6C8D"/>
    <w:rsid w:val="009C549F"/>
    <w:rsid w:val="009E6C06"/>
    <w:rsid w:val="00A15CF7"/>
    <w:rsid w:val="00A224AC"/>
    <w:rsid w:val="00A239EB"/>
    <w:rsid w:val="00A24793"/>
    <w:rsid w:val="00A249FC"/>
    <w:rsid w:val="00A31645"/>
    <w:rsid w:val="00A47473"/>
    <w:rsid w:val="00A7096D"/>
    <w:rsid w:val="00A74F44"/>
    <w:rsid w:val="00A81248"/>
    <w:rsid w:val="00AA4C77"/>
    <w:rsid w:val="00AE1CD9"/>
    <w:rsid w:val="00B26239"/>
    <w:rsid w:val="00B3764A"/>
    <w:rsid w:val="00B56557"/>
    <w:rsid w:val="00B64794"/>
    <w:rsid w:val="00B6717D"/>
    <w:rsid w:val="00B7463F"/>
    <w:rsid w:val="00B91B88"/>
    <w:rsid w:val="00B9774C"/>
    <w:rsid w:val="00BB3535"/>
    <w:rsid w:val="00BE78D3"/>
    <w:rsid w:val="00BF32CB"/>
    <w:rsid w:val="00BF5C17"/>
    <w:rsid w:val="00C04286"/>
    <w:rsid w:val="00C103D5"/>
    <w:rsid w:val="00C227DA"/>
    <w:rsid w:val="00C40870"/>
    <w:rsid w:val="00C50FCC"/>
    <w:rsid w:val="00C66528"/>
    <w:rsid w:val="00C83E36"/>
    <w:rsid w:val="00C84A9E"/>
    <w:rsid w:val="00C915F0"/>
    <w:rsid w:val="00CA284C"/>
    <w:rsid w:val="00CA4672"/>
    <w:rsid w:val="00CB4941"/>
    <w:rsid w:val="00CC306D"/>
    <w:rsid w:val="00CC332C"/>
    <w:rsid w:val="00CE0945"/>
    <w:rsid w:val="00CF7B90"/>
    <w:rsid w:val="00D0307A"/>
    <w:rsid w:val="00D0617F"/>
    <w:rsid w:val="00D32BCA"/>
    <w:rsid w:val="00D62132"/>
    <w:rsid w:val="00D70CCA"/>
    <w:rsid w:val="00D74165"/>
    <w:rsid w:val="00D8522F"/>
    <w:rsid w:val="00D86B29"/>
    <w:rsid w:val="00DB2119"/>
    <w:rsid w:val="00DB47DF"/>
    <w:rsid w:val="00DC67F6"/>
    <w:rsid w:val="00DC6F60"/>
    <w:rsid w:val="00DF1FD0"/>
    <w:rsid w:val="00E14791"/>
    <w:rsid w:val="00E16B92"/>
    <w:rsid w:val="00E211B6"/>
    <w:rsid w:val="00E21653"/>
    <w:rsid w:val="00E228EA"/>
    <w:rsid w:val="00E32448"/>
    <w:rsid w:val="00E43D0F"/>
    <w:rsid w:val="00E5039B"/>
    <w:rsid w:val="00E73183"/>
    <w:rsid w:val="00E7440D"/>
    <w:rsid w:val="00EC0551"/>
    <w:rsid w:val="00EC33C5"/>
    <w:rsid w:val="00ED2659"/>
    <w:rsid w:val="00EE0CD4"/>
    <w:rsid w:val="00EF4892"/>
    <w:rsid w:val="00F0260C"/>
    <w:rsid w:val="00F055C4"/>
    <w:rsid w:val="00F05B0D"/>
    <w:rsid w:val="00F17A22"/>
    <w:rsid w:val="00F2255B"/>
    <w:rsid w:val="00F24C64"/>
    <w:rsid w:val="00F26E7C"/>
    <w:rsid w:val="00F27956"/>
    <w:rsid w:val="00F3284A"/>
    <w:rsid w:val="00F42C15"/>
    <w:rsid w:val="00F50F87"/>
    <w:rsid w:val="00F62403"/>
    <w:rsid w:val="00F7086B"/>
    <w:rsid w:val="00F7189F"/>
    <w:rsid w:val="00F72204"/>
    <w:rsid w:val="00F829F4"/>
    <w:rsid w:val="00F87078"/>
    <w:rsid w:val="00FB65B8"/>
    <w:rsid w:val="00FC362B"/>
    <w:rsid w:val="00FC49AE"/>
    <w:rsid w:val="00FD2FC3"/>
    <w:rsid w:val="00F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1E1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BF5C17"/>
  </w:style>
  <w:style w:type="paragraph" w:styleId="Ttulo1">
    <w:name w:val="heading 1"/>
    <w:basedOn w:val="Normal"/>
    <w:next w:val="Normal"/>
    <w:link w:val="Ttulo1Carte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Ttulo2">
    <w:name w:val="heading 2"/>
    <w:basedOn w:val="Normal"/>
    <w:next w:val="Normal"/>
    <w:link w:val="Ttulo2Carte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te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te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te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Ttulo3Carter">
    <w:name w:val="Título 3 Caráter"/>
    <w:basedOn w:val="Tipodeletrapredefinidodopargraf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ter">
    <w:name w:val="Título 4 Caráter"/>
    <w:basedOn w:val="Tipodeletrapredefinidodopargrafo"/>
    <w:link w:val="Ttulo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arte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6528"/>
  </w:style>
  <w:style w:type="paragraph" w:styleId="Rodap">
    <w:name w:val="footer"/>
    <w:basedOn w:val="Normal"/>
    <w:link w:val="RodapCarte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Tipodeletrapredefinidodopargrafo"/>
    <w:uiPriority w:val="99"/>
    <w:semiHidden/>
    <w:rsid w:val="001205A1"/>
  </w:style>
  <w:style w:type="character" w:customStyle="1" w:styleId="Ttulo5Carter">
    <w:name w:val="Título 5 Caráter"/>
    <w:basedOn w:val="Tipodeletrapredefinidodopargrafo"/>
    <w:link w:val="Ttulo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MarcadordePosio">
    <w:name w:val="Placeholder Text"/>
    <w:basedOn w:val="Tipodeletrapredefinidodopargrafo"/>
    <w:uiPriority w:val="99"/>
    <w:semiHidden/>
    <w:rsid w:val="00C66528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Cabealhodondice">
    <w:name w:val="TOC Heading"/>
    <w:basedOn w:val="Ttulo1"/>
    <w:next w:val="Normal"/>
    <w:uiPriority w:val="39"/>
    <w:unhideWhenUsed/>
    <w:qFormat/>
    <w:rsid w:val="004C14E1"/>
    <w:pPr>
      <w:spacing w:line="259" w:lineRule="auto"/>
      <w:outlineLvl w:val="9"/>
    </w:pPr>
    <w:rPr>
      <w:b w:val="0"/>
      <w:color w:val="0D294E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rsid w:val="004C14E1"/>
    <w:pPr>
      <w:spacing w:after="100"/>
    </w:pPr>
  </w:style>
  <w:style w:type="paragraph" w:styleId="ndice2">
    <w:name w:val="toc 2"/>
    <w:basedOn w:val="Normal"/>
    <w:next w:val="Normal"/>
    <w:autoRedefine/>
    <w:uiPriority w:val="39"/>
    <w:rsid w:val="004C14E1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rsid w:val="004C14E1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4C1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\AppData\Roaming\Microsoft\Templates\Relat&#243;rio%20apelativo%20para%20trabalhos%20acad&#233;mic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1BC13A8D8D47CB9429D38B658684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A3D91C-F121-4CDD-8CDC-5114B4679899}"/>
      </w:docPartPr>
      <w:docPartBody>
        <w:p w:rsidR="003C7DAD" w:rsidRDefault="003C7DAD">
          <w:pPr>
            <w:pStyle w:val="A21BC13A8D8D47CB9429D38B65868439"/>
          </w:pPr>
          <w:r w:rsidRPr="00034B24">
            <w:rPr>
              <w:rStyle w:val="CitaoCarter"/>
              <w:lang w:bidi="pt-PT"/>
            </w:rPr>
            <w:t>Lorem Ipsum é simplesmente texto de preenchimento da indústria de impressão e tipografia.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AD"/>
    <w:rsid w:val="003C7DAD"/>
    <w:rsid w:val="008C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te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lang w:eastAsia="en-US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CAACA7B0894106B4B27EEA667A9690">
    <w:name w:val="E0CAACA7B0894106B4B27EEA667A9690"/>
  </w:style>
  <w:style w:type="paragraph" w:customStyle="1" w:styleId="52D3511C09124DD9AFD6C621B5D171F3">
    <w:name w:val="52D3511C09124DD9AFD6C621B5D171F3"/>
  </w:style>
  <w:style w:type="paragraph" w:customStyle="1" w:styleId="D50EA89B2CE044198F650416C46DFB57">
    <w:name w:val="D50EA89B2CE044198F650416C46DFB57"/>
  </w:style>
  <w:style w:type="paragraph" w:customStyle="1" w:styleId="F7FDF4EB8E42482F8FA9BBA9708F8C0C">
    <w:name w:val="F7FDF4EB8E42482F8FA9BBA9708F8C0C"/>
  </w:style>
  <w:style w:type="paragraph" w:customStyle="1" w:styleId="31C033DD9E6C4011966A92FB92CDA176">
    <w:name w:val="31C033DD9E6C4011966A92FB92CDA176"/>
  </w:style>
  <w:style w:type="paragraph" w:customStyle="1" w:styleId="14554067593A472EA283DEECE8CDD1AF">
    <w:name w:val="14554067593A472EA283DEECE8CDD1AF"/>
  </w:style>
  <w:style w:type="character" w:customStyle="1" w:styleId="Ttulo4Carter">
    <w:name w:val="Título 4 Caráter"/>
    <w:basedOn w:val="Tipodeletrapredefinidodopargrafo"/>
    <w:link w:val="Ttulo4"/>
    <w:uiPriority w:val="3"/>
    <w:rPr>
      <w:rFonts w:eastAsiaTheme="majorEastAsia" w:cstheme="majorBidi"/>
      <w:i/>
      <w:iCs/>
      <w:color w:val="000000" w:themeColor="text1"/>
      <w:kern w:val="0"/>
      <w:sz w:val="32"/>
      <w:lang w:eastAsia="en-US"/>
      <w14:ligatures w14:val="none"/>
    </w:rPr>
  </w:style>
  <w:style w:type="paragraph" w:customStyle="1" w:styleId="B489BA39949A4D27A5359E8685639CA5">
    <w:name w:val="B489BA39949A4D27A5359E8685639CA5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kern w:val="0"/>
      <w:sz w:val="28"/>
      <w:lang w:eastAsia="en-US"/>
      <w14:ligatures w14:val="none"/>
    </w:rPr>
  </w:style>
  <w:style w:type="paragraph" w:customStyle="1" w:styleId="D5A5A5C70BC547D5905AD844A15068E2">
    <w:name w:val="D5A5A5C70BC547D5905AD844A15068E2"/>
  </w:style>
  <w:style w:type="paragraph" w:customStyle="1" w:styleId="6C0FF1970FA74CC48D252C3F17F657C2">
    <w:name w:val="6C0FF1970FA74CC48D252C3F17F657C2"/>
  </w:style>
  <w:style w:type="paragraph" w:customStyle="1" w:styleId="6D35D976F72A49E184259AAFD7A8B45F">
    <w:name w:val="6D35D976F72A49E184259AAFD7A8B45F"/>
  </w:style>
  <w:style w:type="character" w:styleId="nfase">
    <w:name w:val="Emphasis"/>
    <w:basedOn w:val="Tipodeletrapredefinidodopargrafo"/>
    <w:uiPriority w:val="20"/>
    <w:qFormat/>
    <w:rPr>
      <w:i w:val="0"/>
      <w:iCs/>
      <w:color w:val="E97132" w:themeColor="accent2"/>
    </w:rPr>
  </w:style>
  <w:style w:type="paragraph" w:customStyle="1" w:styleId="1C144D1C5F2446399ED339B9FD0DC44A">
    <w:name w:val="1C144D1C5F2446399ED339B9FD0DC44A"/>
  </w:style>
  <w:style w:type="paragraph" w:customStyle="1" w:styleId="F82A963584004969ADD1B50F24972B37">
    <w:name w:val="F82A963584004969ADD1B50F24972B37"/>
  </w:style>
  <w:style w:type="paragraph" w:styleId="Citao">
    <w:name w:val="Quote"/>
    <w:basedOn w:val="Normal"/>
    <w:next w:val="Normal"/>
    <w:link w:val="CitaoCarte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kern w:val="0"/>
      <w:sz w:val="76"/>
      <w:lang w:eastAsia="en-US"/>
      <w14:ligatures w14:val="none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inorHAnsi" w:hAnsiTheme="majorHAnsi"/>
      <w:iCs/>
      <w:color w:val="156082" w:themeColor="accent1"/>
      <w:kern w:val="0"/>
      <w:sz w:val="76"/>
      <w:lang w:eastAsia="en-US"/>
      <w14:ligatures w14:val="none"/>
    </w:rPr>
  </w:style>
  <w:style w:type="paragraph" w:customStyle="1" w:styleId="A21BC13A8D8D47CB9429D38B65868439">
    <w:name w:val="A21BC13A8D8D47CB9429D38B65868439"/>
  </w:style>
  <w:style w:type="paragraph" w:customStyle="1" w:styleId="80BAE048C6CA49CAAC99BB4D5730BA4C">
    <w:name w:val="80BAE048C6CA49CAAC99BB4D5730BA4C"/>
    <w:rsid w:val="003C7DAD"/>
  </w:style>
  <w:style w:type="paragraph" w:customStyle="1" w:styleId="A57E98936BE74F7A926F36EDE011F89F">
    <w:name w:val="A57E98936BE74F7A926F36EDE011F89F"/>
    <w:rsid w:val="003C7DAD"/>
  </w:style>
  <w:style w:type="paragraph" w:customStyle="1" w:styleId="91636E8809F94A3BB4C45FE97C81851C">
    <w:name w:val="91636E8809F94A3BB4C45FE97C81851C"/>
    <w:rsid w:val="003C7DAD"/>
  </w:style>
  <w:style w:type="paragraph" w:customStyle="1" w:styleId="6F963F208EC4463EBA1794D9B0BBB61F">
    <w:name w:val="6F963F208EC4463EBA1794D9B0BBB61F"/>
    <w:rsid w:val="003C7DAD"/>
  </w:style>
  <w:style w:type="paragraph" w:customStyle="1" w:styleId="D728F9A649374D8F8D271489E25B3E91">
    <w:name w:val="D728F9A649374D8F8D271489E25B3E91"/>
    <w:rsid w:val="003C7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d2dd259-e676-43d9-9c8c-f37cb9563756" xsi:nil="true"/>
    <_activity xmlns="2d2dd259-e676-43d9-9c8c-f37cb956375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70401338E1E1418DF71856D02DE089" ma:contentTypeVersion="18" ma:contentTypeDescription="Create a new document." ma:contentTypeScope="" ma:versionID="0515c5257360ade327156fdf049197a7">
  <xsd:schema xmlns:xsd="http://www.w3.org/2001/XMLSchema" xmlns:xs="http://www.w3.org/2001/XMLSchema" xmlns:p="http://schemas.microsoft.com/office/2006/metadata/properties" xmlns:ns3="ddea0f15-26e4-4e18-ada3-514f19b4a9cf" xmlns:ns4="2d2dd259-e676-43d9-9c8c-f37cb9563756" targetNamespace="http://schemas.microsoft.com/office/2006/metadata/properties" ma:root="true" ma:fieldsID="222a44d6179f746682711f6bdddeab3d" ns3:_="" ns4:_="">
    <xsd:import namespace="ddea0f15-26e4-4e18-ada3-514f19b4a9cf"/>
    <xsd:import namespace="2d2dd259-e676-43d9-9c8c-f37cb95637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a0f15-26e4-4e18-ada3-514f19b4a9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dd259-e676-43d9-9c8c-f37cb9563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purl.org/dc/terms/"/>
    <ds:schemaRef ds:uri="http://purl.org/dc/dcmitype/"/>
    <ds:schemaRef ds:uri="2d2dd259-e676-43d9-9c8c-f37cb9563756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ddea0f15-26e4-4e18-ada3-514f19b4a9cf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519249B-07CE-4776-8CE1-E3FFCA1D0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a0f15-26e4-4e18-ada3-514f19b4a9cf"/>
    <ds:schemaRef ds:uri="2d2dd259-e676-43d9-9c8c-f37cb9563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académicos.dotx</Template>
  <TotalTime>0</TotalTime>
  <Pages>12</Pages>
  <Words>919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2025-04-04T16:37:00Z</dcterms:created>
  <dcterms:modified xsi:type="dcterms:W3CDTF">2025-04-04T16:37:00Z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0x0101002D70401338E1E1418DF71856D02DE089</vt:lpwstr>
  </property>
</Properties>
</file>